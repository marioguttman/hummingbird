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CB021D" w14:textId="77777777" w:rsidR="00C77ECD" w:rsidRDefault="00C77ECD" w:rsidP="00C77ECD">
      <w:pPr>
        <w:pStyle w:val="Spacer"/>
      </w:pPr>
    </w:p>
    <w:p w14:paraId="7C1D1E20" w14:textId="77777777" w:rsidR="00F85AD5" w:rsidRDefault="004E19EB" w:rsidP="00F85AD5">
      <w:pPr>
        <w:pStyle w:val="Header"/>
      </w:pPr>
      <w:r>
        <w:rPr>
          <w:noProof/>
        </w:rPr>
        <w:drawing>
          <wp:inline distT="0" distB="0" distL="0" distR="0" wp14:anchorId="2E052693" wp14:editId="16A5A0C8">
            <wp:extent cx="602377" cy="5835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mingbir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9598" cy="590546"/>
                    </a:xfrm>
                    <a:prstGeom prst="rect">
                      <a:avLst/>
                    </a:prstGeom>
                  </pic:spPr>
                </pic:pic>
              </a:graphicData>
            </a:graphic>
          </wp:inline>
        </w:drawing>
      </w:r>
    </w:p>
    <w:p w14:paraId="04199AC1" w14:textId="77777777" w:rsidR="00F85AD5" w:rsidRDefault="00F85AD5" w:rsidP="00F85AD5"/>
    <w:p w14:paraId="65528B98" w14:textId="77777777" w:rsidR="00F85AD5" w:rsidRDefault="00F85AD5" w:rsidP="00F85AD5">
      <w:pPr>
        <w:pStyle w:val="Title-Bar"/>
      </w:pPr>
    </w:p>
    <w:p w14:paraId="2AC229E0" w14:textId="77777777" w:rsidR="00F85AD5" w:rsidRDefault="00F85AD5" w:rsidP="00F85AD5">
      <w:pPr>
        <w:pStyle w:val="Spacer"/>
      </w:pPr>
    </w:p>
    <w:p w14:paraId="75CD402D" w14:textId="77777777" w:rsidR="00B27891" w:rsidRDefault="00A40D31" w:rsidP="00F85AD5">
      <w:pPr>
        <w:pStyle w:val="Title-document"/>
      </w:pPr>
      <w:r>
        <w:t>Hummingbird</w:t>
      </w:r>
      <w:r w:rsidR="007A675D">
        <w:t xml:space="preserve"> – Rhino-Grasshopper</w:t>
      </w:r>
    </w:p>
    <w:p w14:paraId="5E23FB54" w14:textId="77777777" w:rsidR="00F85AD5" w:rsidRDefault="00A40D31" w:rsidP="00F85AD5">
      <w:pPr>
        <w:pStyle w:val="Title-document"/>
      </w:pPr>
      <w:r>
        <w:t>User Guide</w:t>
      </w:r>
    </w:p>
    <w:p w14:paraId="256D9E75" w14:textId="77777777" w:rsidR="00F85AD5" w:rsidRDefault="00F85AD5" w:rsidP="00F85AD5">
      <w:pPr>
        <w:pStyle w:val="Spacer"/>
      </w:pPr>
    </w:p>
    <w:p w14:paraId="7964B947" w14:textId="77777777" w:rsidR="00F85AD5" w:rsidRDefault="00F85AD5" w:rsidP="00F85AD5">
      <w:pPr>
        <w:pStyle w:val="Title-Bar"/>
      </w:pPr>
    </w:p>
    <w:p w14:paraId="2824E3A3" w14:textId="77777777" w:rsidR="00F85AD5" w:rsidRDefault="00F85AD5" w:rsidP="00F85AD5">
      <w:pPr>
        <w:pStyle w:val="Spacer"/>
      </w:pPr>
    </w:p>
    <w:p w14:paraId="2A3DAE05" w14:textId="77777777" w:rsidR="00F85AD5" w:rsidRDefault="00F31F8A" w:rsidP="00F85AD5">
      <w:pPr>
        <w:pStyle w:val="Title-AuthorDate"/>
      </w:pPr>
      <w:r>
        <w:t>Mario Guttman</w:t>
      </w:r>
    </w:p>
    <w:p w14:paraId="1B49CC70" w14:textId="0FBD4013" w:rsidR="003F3769" w:rsidRDefault="003F3769" w:rsidP="003F3769">
      <w:pPr>
        <w:pStyle w:val="Title-AuthorDate"/>
      </w:pPr>
      <w:r>
        <w:t xml:space="preserve">Revised </w:t>
      </w:r>
      <w:r w:rsidR="007B0D01">
        <w:t>201</w:t>
      </w:r>
      <w:r w:rsidR="00EC7C0A">
        <w:t>9</w:t>
      </w:r>
      <w:r w:rsidR="007A675D">
        <w:t>-0</w:t>
      </w:r>
      <w:r w:rsidR="00EC7C0A">
        <w:t>4</w:t>
      </w:r>
      <w:r w:rsidR="007A675D">
        <w:t>-</w:t>
      </w:r>
      <w:r w:rsidR="00EC7C0A">
        <w:t>29</w:t>
      </w:r>
    </w:p>
    <w:p w14:paraId="79349743" w14:textId="1758742E" w:rsidR="003F3769" w:rsidRDefault="003F3769" w:rsidP="003F3769">
      <w:pPr>
        <w:pStyle w:val="Title-AuthorDate"/>
      </w:pPr>
      <w:r>
        <w:t xml:space="preserve">Based on </w:t>
      </w:r>
      <w:r w:rsidR="00A40D31">
        <w:t xml:space="preserve">Rhino </w:t>
      </w:r>
      <w:r w:rsidR="007A675D">
        <w:t>6</w:t>
      </w:r>
      <w:r w:rsidR="00A40D31">
        <w:t xml:space="preserve"> and </w:t>
      </w:r>
      <w:r>
        <w:t>Revit Version</w:t>
      </w:r>
      <w:bookmarkStart w:id="0" w:name="_GoBack"/>
      <w:bookmarkEnd w:id="0"/>
      <w:r>
        <w:t xml:space="preserve"> 20</w:t>
      </w:r>
      <w:r w:rsidR="00EC7C0A">
        <w:t>20</w:t>
      </w:r>
    </w:p>
    <w:p w14:paraId="719BD67B" w14:textId="77777777" w:rsidR="00F85AD5" w:rsidRDefault="00F85AD5" w:rsidP="00F85AD5">
      <w:pPr>
        <w:pStyle w:val="Title-AuthorDate"/>
      </w:pPr>
    </w:p>
    <w:p w14:paraId="02801151" w14:textId="12411F92" w:rsidR="003B4E17" w:rsidRDefault="00E508E8">
      <w:pPr>
        <w:pStyle w:val="TOC1"/>
        <w:tabs>
          <w:tab w:val="left" w:pos="480"/>
          <w:tab w:val="right" w:leader="dot" w:pos="9782"/>
        </w:tabs>
        <w:rPr>
          <w:rFonts w:asciiTheme="minorHAnsi" w:eastAsiaTheme="minorEastAsia" w:hAnsiTheme="minorHAnsi" w:cstheme="minorBidi"/>
          <w:noProof/>
          <w:sz w:val="22"/>
          <w:szCs w:val="22"/>
        </w:rPr>
      </w:pPr>
      <w:r>
        <w:rPr>
          <w:snapToGrid w:val="0"/>
        </w:rPr>
        <w:fldChar w:fldCharType="begin"/>
      </w:r>
      <w:r>
        <w:rPr>
          <w:snapToGrid w:val="0"/>
        </w:rPr>
        <w:instrText xml:space="preserve"> TOC \o "1-1" \h \z \u </w:instrText>
      </w:r>
      <w:r>
        <w:rPr>
          <w:snapToGrid w:val="0"/>
        </w:rPr>
        <w:fldChar w:fldCharType="separate"/>
      </w:r>
      <w:hyperlink w:anchor="_Toc513308049" w:history="1">
        <w:r w:rsidR="003B4E17" w:rsidRPr="00ED5CAB">
          <w:rPr>
            <w:rStyle w:val="Hyperlink"/>
            <w:noProof/>
            <w:snapToGrid w:val="0"/>
          </w:rPr>
          <w:t>I.</w:t>
        </w:r>
        <w:r w:rsidR="003B4E17">
          <w:rPr>
            <w:rFonts w:asciiTheme="minorHAnsi" w:eastAsiaTheme="minorEastAsia" w:hAnsiTheme="minorHAnsi" w:cstheme="minorBidi"/>
            <w:noProof/>
            <w:sz w:val="22"/>
            <w:szCs w:val="22"/>
          </w:rPr>
          <w:tab/>
        </w:r>
        <w:r w:rsidR="003B4E17" w:rsidRPr="00ED5CAB">
          <w:rPr>
            <w:rStyle w:val="Hyperlink"/>
            <w:noProof/>
            <w:snapToGrid w:val="0"/>
          </w:rPr>
          <w:t>Overview</w:t>
        </w:r>
        <w:r w:rsidR="003B4E17">
          <w:rPr>
            <w:noProof/>
            <w:webHidden/>
          </w:rPr>
          <w:tab/>
        </w:r>
        <w:r w:rsidR="003B4E17">
          <w:rPr>
            <w:noProof/>
            <w:webHidden/>
          </w:rPr>
          <w:fldChar w:fldCharType="begin"/>
        </w:r>
        <w:r w:rsidR="003B4E17">
          <w:rPr>
            <w:noProof/>
            <w:webHidden/>
          </w:rPr>
          <w:instrText xml:space="preserve"> PAGEREF _Toc513308049 \h </w:instrText>
        </w:r>
        <w:r w:rsidR="003B4E17">
          <w:rPr>
            <w:noProof/>
            <w:webHidden/>
          </w:rPr>
        </w:r>
        <w:r w:rsidR="003B4E17">
          <w:rPr>
            <w:noProof/>
            <w:webHidden/>
          </w:rPr>
          <w:fldChar w:fldCharType="separate"/>
        </w:r>
        <w:r w:rsidR="00BB544C">
          <w:rPr>
            <w:noProof/>
            <w:webHidden/>
          </w:rPr>
          <w:t>2</w:t>
        </w:r>
        <w:r w:rsidR="003B4E17">
          <w:rPr>
            <w:noProof/>
            <w:webHidden/>
          </w:rPr>
          <w:fldChar w:fldCharType="end"/>
        </w:r>
      </w:hyperlink>
    </w:p>
    <w:p w14:paraId="062501CF" w14:textId="5E994D77" w:rsidR="003B4E17" w:rsidRDefault="00C13DB2">
      <w:pPr>
        <w:pStyle w:val="TOC1"/>
        <w:tabs>
          <w:tab w:val="left" w:pos="480"/>
          <w:tab w:val="right" w:leader="dot" w:pos="9782"/>
        </w:tabs>
        <w:rPr>
          <w:rFonts w:asciiTheme="minorHAnsi" w:eastAsiaTheme="minorEastAsia" w:hAnsiTheme="minorHAnsi" w:cstheme="minorBidi"/>
          <w:noProof/>
          <w:sz w:val="22"/>
          <w:szCs w:val="22"/>
        </w:rPr>
      </w:pPr>
      <w:hyperlink w:anchor="_Toc513308050" w:history="1">
        <w:r w:rsidR="003B4E17" w:rsidRPr="00ED5CAB">
          <w:rPr>
            <w:rStyle w:val="Hyperlink"/>
            <w:noProof/>
          </w:rPr>
          <w:t>II.</w:t>
        </w:r>
        <w:r w:rsidR="003B4E17">
          <w:rPr>
            <w:rFonts w:asciiTheme="minorHAnsi" w:eastAsiaTheme="minorEastAsia" w:hAnsiTheme="minorHAnsi" w:cstheme="minorBidi"/>
            <w:noProof/>
            <w:sz w:val="22"/>
            <w:szCs w:val="22"/>
          </w:rPr>
          <w:tab/>
        </w:r>
        <w:r w:rsidR="003B4E17" w:rsidRPr="00ED5CAB">
          <w:rPr>
            <w:rStyle w:val="Hyperlink"/>
            <w:noProof/>
          </w:rPr>
          <w:t>Example Project</w:t>
        </w:r>
        <w:r w:rsidR="003B4E17">
          <w:rPr>
            <w:noProof/>
            <w:webHidden/>
          </w:rPr>
          <w:tab/>
        </w:r>
        <w:r w:rsidR="003B4E17">
          <w:rPr>
            <w:noProof/>
            <w:webHidden/>
          </w:rPr>
          <w:fldChar w:fldCharType="begin"/>
        </w:r>
        <w:r w:rsidR="003B4E17">
          <w:rPr>
            <w:noProof/>
            <w:webHidden/>
          </w:rPr>
          <w:instrText xml:space="preserve"> PAGEREF _Toc513308050 \h </w:instrText>
        </w:r>
        <w:r w:rsidR="003B4E17">
          <w:rPr>
            <w:noProof/>
            <w:webHidden/>
          </w:rPr>
        </w:r>
        <w:r w:rsidR="003B4E17">
          <w:rPr>
            <w:noProof/>
            <w:webHidden/>
          </w:rPr>
          <w:fldChar w:fldCharType="separate"/>
        </w:r>
        <w:r w:rsidR="00BB544C">
          <w:rPr>
            <w:noProof/>
            <w:webHidden/>
          </w:rPr>
          <w:t>4</w:t>
        </w:r>
        <w:r w:rsidR="003B4E17">
          <w:rPr>
            <w:noProof/>
            <w:webHidden/>
          </w:rPr>
          <w:fldChar w:fldCharType="end"/>
        </w:r>
      </w:hyperlink>
    </w:p>
    <w:p w14:paraId="54C30A36" w14:textId="6EEBF817" w:rsidR="003B4E17" w:rsidRDefault="00C13DB2">
      <w:pPr>
        <w:pStyle w:val="TOC1"/>
        <w:tabs>
          <w:tab w:val="left" w:pos="480"/>
          <w:tab w:val="right" w:leader="dot" w:pos="9782"/>
        </w:tabs>
        <w:rPr>
          <w:rFonts w:asciiTheme="minorHAnsi" w:eastAsiaTheme="minorEastAsia" w:hAnsiTheme="minorHAnsi" w:cstheme="minorBidi"/>
          <w:noProof/>
          <w:sz w:val="22"/>
          <w:szCs w:val="22"/>
        </w:rPr>
      </w:pPr>
      <w:hyperlink w:anchor="_Toc513308051" w:history="1">
        <w:r w:rsidR="003B4E17" w:rsidRPr="00ED5CAB">
          <w:rPr>
            <w:rStyle w:val="Hyperlink"/>
            <w:noProof/>
          </w:rPr>
          <w:t>III.</w:t>
        </w:r>
        <w:r w:rsidR="003B4E17">
          <w:rPr>
            <w:rFonts w:asciiTheme="minorHAnsi" w:eastAsiaTheme="minorEastAsia" w:hAnsiTheme="minorHAnsi" w:cstheme="minorBidi"/>
            <w:noProof/>
            <w:sz w:val="22"/>
            <w:szCs w:val="22"/>
          </w:rPr>
          <w:tab/>
        </w:r>
        <w:r w:rsidR="003B4E17" w:rsidRPr="00ED5CAB">
          <w:rPr>
            <w:rStyle w:val="Hyperlink"/>
            <w:noProof/>
          </w:rPr>
          <w:t>Grasshopper Component Reference</w:t>
        </w:r>
        <w:r w:rsidR="003B4E17">
          <w:rPr>
            <w:noProof/>
            <w:webHidden/>
          </w:rPr>
          <w:tab/>
        </w:r>
        <w:r w:rsidR="003B4E17">
          <w:rPr>
            <w:noProof/>
            <w:webHidden/>
          </w:rPr>
          <w:fldChar w:fldCharType="begin"/>
        </w:r>
        <w:r w:rsidR="003B4E17">
          <w:rPr>
            <w:noProof/>
            <w:webHidden/>
          </w:rPr>
          <w:instrText xml:space="preserve"> PAGEREF _Toc513308051 \h </w:instrText>
        </w:r>
        <w:r w:rsidR="003B4E17">
          <w:rPr>
            <w:noProof/>
            <w:webHidden/>
          </w:rPr>
        </w:r>
        <w:r w:rsidR="003B4E17">
          <w:rPr>
            <w:noProof/>
            <w:webHidden/>
          </w:rPr>
          <w:fldChar w:fldCharType="separate"/>
        </w:r>
        <w:r w:rsidR="00BB544C">
          <w:rPr>
            <w:noProof/>
            <w:webHidden/>
          </w:rPr>
          <w:t>8</w:t>
        </w:r>
        <w:r w:rsidR="003B4E17">
          <w:rPr>
            <w:noProof/>
            <w:webHidden/>
          </w:rPr>
          <w:fldChar w:fldCharType="end"/>
        </w:r>
      </w:hyperlink>
    </w:p>
    <w:p w14:paraId="596BAA4C" w14:textId="34A7D5AB" w:rsidR="003B4E17" w:rsidRDefault="00C13DB2">
      <w:pPr>
        <w:pStyle w:val="TOC1"/>
        <w:tabs>
          <w:tab w:val="left" w:pos="480"/>
          <w:tab w:val="right" w:leader="dot" w:pos="9782"/>
        </w:tabs>
        <w:rPr>
          <w:rFonts w:asciiTheme="minorHAnsi" w:eastAsiaTheme="minorEastAsia" w:hAnsiTheme="minorHAnsi" w:cstheme="minorBidi"/>
          <w:noProof/>
          <w:sz w:val="22"/>
          <w:szCs w:val="22"/>
        </w:rPr>
      </w:pPr>
      <w:hyperlink w:anchor="_Toc513308052" w:history="1">
        <w:r w:rsidR="003B4E17" w:rsidRPr="00ED5CAB">
          <w:rPr>
            <w:rStyle w:val="Hyperlink"/>
            <w:noProof/>
            <w:snapToGrid w:val="0"/>
          </w:rPr>
          <w:t>IV.</w:t>
        </w:r>
        <w:r w:rsidR="003B4E17">
          <w:rPr>
            <w:rFonts w:asciiTheme="minorHAnsi" w:eastAsiaTheme="minorEastAsia" w:hAnsiTheme="minorHAnsi" w:cstheme="minorBidi"/>
            <w:noProof/>
            <w:sz w:val="22"/>
            <w:szCs w:val="22"/>
          </w:rPr>
          <w:tab/>
        </w:r>
        <w:r w:rsidR="003B4E17" w:rsidRPr="00ED5CAB">
          <w:rPr>
            <w:rStyle w:val="Hyperlink"/>
            <w:noProof/>
            <w:snapToGrid w:val="0"/>
          </w:rPr>
          <w:t>Installation</w:t>
        </w:r>
        <w:r w:rsidR="003B4E17">
          <w:rPr>
            <w:noProof/>
            <w:webHidden/>
          </w:rPr>
          <w:tab/>
        </w:r>
        <w:r w:rsidR="003B4E17">
          <w:rPr>
            <w:noProof/>
            <w:webHidden/>
          </w:rPr>
          <w:fldChar w:fldCharType="begin"/>
        </w:r>
        <w:r w:rsidR="003B4E17">
          <w:rPr>
            <w:noProof/>
            <w:webHidden/>
          </w:rPr>
          <w:instrText xml:space="preserve"> PAGEREF _Toc513308052 \h </w:instrText>
        </w:r>
        <w:r w:rsidR="003B4E17">
          <w:rPr>
            <w:noProof/>
            <w:webHidden/>
          </w:rPr>
        </w:r>
        <w:r w:rsidR="003B4E17">
          <w:rPr>
            <w:noProof/>
            <w:webHidden/>
          </w:rPr>
          <w:fldChar w:fldCharType="separate"/>
        </w:r>
        <w:r w:rsidR="00BB544C">
          <w:rPr>
            <w:noProof/>
            <w:webHidden/>
          </w:rPr>
          <w:t>28</w:t>
        </w:r>
        <w:r w:rsidR="003B4E17">
          <w:rPr>
            <w:noProof/>
            <w:webHidden/>
          </w:rPr>
          <w:fldChar w:fldCharType="end"/>
        </w:r>
      </w:hyperlink>
    </w:p>
    <w:p w14:paraId="12711DB9" w14:textId="77777777" w:rsidR="003F114E" w:rsidRDefault="00E508E8" w:rsidP="003F114E">
      <w:pPr>
        <w:rPr>
          <w:snapToGrid w:val="0"/>
        </w:rPr>
      </w:pPr>
      <w:r>
        <w:rPr>
          <w:snapToGrid w:val="0"/>
        </w:rPr>
        <w:fldChar w:fldCharType="end"/>
      </w:r>
    </w:p>
    <w:p w14:paraId="188DFC34" w14:textId="77777777" w:rsidR="005B2BD0" w:rsidRDefault="00A40D31" w:rsidP="00B27891">
      <w:pPr>
        <w:rPr>
          <w:snapToGrid w:val="0"/>
        </w:rPr>
      </w:pPr>
      <w:r>
        <w:rPr>
          <w:snapToGrid w:val="0"/>
        </w:rPr>
        <w:t xml:space="preserve">The </w:t>
      </w:r>
      <w:r w:rsidRPr="00A40D31">
        <w:rPr>
          <w:i/>
          <w:snapToGrid w:val="0"/>
        </w:rPr>
        <w:t>Hummingbird</w:t>
      </w:r>
      <w:r>
        <w:rPr>
          <w:snapToGrid w:val="0"/>
        </w:rPr>
        <w:t xml:space="preserve"> solution includes a set of components for Rhino-Grasshopper and an add-in for Revit called </w:t>
      </w:r>
      <w:proofErr w:type="spellStart"/>
      <w:r w:rsidRPr="00A40D31">
        <w:rPr>
          <w:i/>
          <w:snapToGrid w:val="0"/>
        </w:rPr>
        <w:t>ModelBuilder</w:t>
      </w:r>
      <w:proofErr w:type="spellEnd"/>
      <w:r w:rsidR="005B764E">
        <w:rPr>
          <w:snapToGrid w:val="0"/>
        </w:rPr>
        <w:t>.</w:t>
      </w:r>
    </w:p>
    <w:p w14:paraId="1A1120FF" w14:textId="77777777" w:rsidR="00A40D31" w:rsidRDefault="00A40D31" w:rsidP="00B27891">
      <w:pPr>
        <w:rPr>
          <w:snapToGrid w:val="0"/>
        </w:rPr>
      </w:pPr>
      <w:r>
        <w:rPr>
          <w:snapToGrid w:val="0"/>
        </w:rPr>
        <w:t xml:space="preserve">This document describes the Rhino-Grasshopper components.  A separate document </w:t>
      </w:r>
      <w:r w:rsidR="005B764E" w:rsidRPr="005B764E">
        <w:rPr>
          <w:i/>
          <w:snapToGrid w:val="0"/>
        </w:rPr>
        <w:t xml:space="preserve">Hummingbird - Revit </w:t>
      </w:r>
      <w:proofErr w:type="gramStart"/>
      <w:r w:rsidR="005B764E" w:rsidRPr="005B764E">
        <w:rPr>
          <w:i/>
          <w:snapToGrid w:val="0"/>
        </w:rPr>
        <w:t>Addin.pdf</w:t>
      </w:r>
      <w:r>
        <w:rPr>
          <w:snapToGrid w:val="0"/>
        </w:rPr>
        <w:t xml:space="preserve">  describes</w:t>
      </w:r>
      <w:proofErr w:type="gramEnd"/>
      <w:r>
        <w:rPr>
          <w:snapToGrid w:val="0"/>
        </w:rPr>
        <w:t xml:space="preserve"> the Revit add-in.  This document includes more detail about the .CSV file with is used to transfer output between the Rhino-Grasshopper and Revit environments.</w:t>
      </w:r>
    </w:p>
    <w:p w14:paraId="1E2BA2C4" w14:textId="77777777" w:rsidR="00E508E8" w:rsidRDefault="00E508E8" w:rsidP="00B27891">
      <w:pPr>
        <w:rPr>
          <w:snapToGrid w:val="0"/>
        </w:rPr>
      </w:pPr>
    </w:p>
    <w:p w14:paraId="0B1001AA" w14:textId="77777777" w:rsidR="00E508E8" w:rsidRDefault="00E508E8" w:rsidP="00B27891">
      <w:pPr>
        <w:rPr>
          <w:snapToGrid w:val="0"/>
        </w:rPr>
      </w:pPr>
      <w:r>
        <w:rPr>
          <w:noProof/>
        </w:rPr>
        <w:drawing>
          <wp:inline distT="0" distB="0" distL="0" distR="0" wp14:anchorId="6B15E827" wp14:editId="427815A8">
            <wp:extent cx="1637968" cy="1903374"/>
            <wp:effectExtent l="0" t="0" r="0" b="0"/>
            <wp:docPr id="61" name="Picture 61" descr="C:\Users\Mario\AppData\Local\Temp\SNAGHTML9c65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o\AppData\Local\Temp\SNAGHTML9c65a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8646" cy="1915782"/>
                    </a:xfrm>
                    <a:prstGeom prst="rect">
                      <a:avLst/>
                    </a:prstGeom>
                    <a:noFill/>
                    <a:ln>
                      <a:noFill/>
                    </a:ln>
                  </pic:spPr>
                </pic:pic>
              </a:graphicData>
            </a:graphic>
          </wp:inline>
        </w:drawing>
      </w:r>
      <w:r>
        <w:rPr>
          <w:snapToGrid w:val="0"/>
        </w:rPr>
        <w:t xml:space="preserve"> </w:t>
      </w:r>
      <w:r>
        <w:rPr>
          <w:noProof/>
        </w:rPr>
        <w:drawing>
          <wp:inline distT="0" distB="0" distL="0" distR="0" wp14:anchorId="13E3A0AE" wp14:editId="1E97F41A">
            <wp:extent cx="2631882" cy="191345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641284" cy="1920292"/>
                    </a:xfrm>
                    <a:prstGeom prst="rect">
                      <a:avLst/>
                    </a:prstGeom>
                  </pic:spPr>
                </pic:pic>
              </a:graphicData>
            </a:graphic>
          </wp:inline>
        </w:drawing>
      </w:r>
      <w:r>
        <w:rPr>
          <w:snapToGrid w:val="0"/>
        </w:rPr>
        <w:t xml:space="preserve"> </w:t>
      </w:r>
      <w:r>
        <w:rPr>
          <w:noProof/>
        </w:rPr>
        <w:drawing>
          <wp:inline distT="0" distB="0" distL="0" distR="0" wp14:anchorId="467C4876" wp14:editId="28F4A77E">
            <wp:extent cx="1820849" cy="1917863"/>
            <wp:effectExtent l="0" t="0" r="0" b="0"/>
            <wp:docPr id="62" name="Picture 62" descr="C:\Users\Mario\AppData\Local\Temp\SNAGHTML9aa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o\AppData\Local\Temp\SNAGHTML9aaa1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6478" cy="1923792"/>
                    </a:xfrm>
                    <a:prstGeom prst="rect">
                      <a:avLst/>
                    </a:prstGeom>
                    <a:noFill/>
                    <a:ln>
                      <a:noFill/>
                    </a:ln>
                  </pic:spPr>
                </pic:pic>
              </a:graphicData>
            </a:graphic>
          </wp:inline>
        </w:drawing>
      </w:r>
    </w:p>
    <w:p w14:paraId="001C7CAD" w14:textId="77777777" w:rsidR="00E508E8" w:rsidRPr="006F741C" w:rsidRDefault="00E508E8" w:rsidP="00E508E8">
      <w:pPr>
        <w:pStyle w:val="ImageTitle"/>
      </w:pPr>
      <w:r>
        <w:t>Using Rhino Geometry to Create Native Revit Objects</w:t>
      </w:r>
    </w:p>
    <w:p w14:paraId="5FE7A8E0" w14:textId="77777777" w:rsidR="00E508E8" w:rsidRDefault="00E508E8" w:rsidP="00B27891">
      <w:pPr>
        <w:rPr>
          <w:snapToGrid w:val="0"/>
        </w:rPr>
      </w:pPr>
    </w:p>
    <w:p w14:paraId="554683C6" w14:textId="77777777" w:rsidR="00A40D31" w:rsidRDefault="00A40D31" w:rsidP="00A40D31">
      <w:pPr>
        <w:pStyle w:val="Heading1"/>
        <w:rPr>
          <w:snapToGrid w:val="0"/>
        </w:rPr>
      </w:pPr>
      <w:bookmarkStart w:id="1" w:name="_Toc513308049"/>
      <w:r>
        <w:rPr>
          <w:snapToGrid w:val="0"/>
        </w:rPr>
        <w:lastRenderedPageBreak/>
        <w:t>Overview</w:t>
      </w:r>
      <w:bookmarkEnd w:id="1"/>
    </w:p>
    <w:p w14:paraId="0D3A2876" w14:textId="77777777" w:rsidR="00F34C1B" w:rsidRDefault="00F34C1B" w:rsidP="00A40D31">
      <w:pPr>
        <w:pStyle w:val="Normal1"/>
      </w:pPr>
      <w:r>
        <w:t xml:space="preserve">Hummingbird is used to create native Revit objects based on data that is generated from Rhino-Grasshopper.  The Grasshopper components write to a .CSV text file that can be read by the </w:t>
      </w:r>
      <w:r w:rsidR="00A40D31">
        <w:t xml:space="preserve">Revit </w:t>
      </w:r>
      <w:r>
        <w:t xml:space="preserve">add-in </w:t>
      </w:r>
      <w:r w:rsidR="00A40D31">
        <w:t>Model Builder</w:t>
      </w:r>
      <w:r>
        <w:t xml:space="preserve">, which builds the Revit objects.  </w:t>
      </w:r>
      <w:r w:rsidR="00A40D31">
        <w:t xml:space="preserve">The </w:t>
      </w:r>
      <w:r>
        <w:t xml:space="preserve">text file </w:t>
      </w:r>
      <w:r w:rsidR="00A40D31">
        <w:t xml:space="preserve">can be viewed in </w:t>
      </w:r>
      <w:r w:rsidR="00A9497F">
        <w:t xml:space="preserve">a Hummingbird CSV-Viewer (or </w:t>
      </w:r>
      <w:r w:rsidR="00A40D31">
        <w:t>Excel</w:t>
      </w:r>
      <w:r w:rsidR="00A9497F">
        <w:t>)</w:t>
      </w:r>
      <w:r w:rsidR="00A40D31">
        <w:t xml:space="preserve"> for study </w:t>
      </w:r>
      <w:r w:rsidR="00A9497F">
        <w:t xml:space="preserve">and editing data </w:t>
      </w:r>
      <w:r w:rsidR="00A40D31">
        <w:t>if necessary</w:t>
      </w:r>
      <w:r w:rsidR="00A9497F">
        <w:t>,</w:t>
      </w:r>
      <w:r>
        <w:t xml:space="preserve"> however this is not normally required.</w:t>
      </w:r>
    </w:p>
    <w:p w14:paraId="0B2EEF11" w14:textId="77777777" w:rsidR="00A9497F" w:rsidRDefault="00A9497F" w:rsidP="00A40D31">
      <w:pPr>
        <w:pStyle w:val="Normal1"/>
      </w:pPr>
      <w:r>
        <w:t>The Rhino-Grasshopper components also include an Input tool, which can be used to read CSV data that has been created in Revit or another source.  This data is used to create Rhino geometry or data input to other Grasshopper components.</w:t>
      </w:r>
    </w:p>
    <w:p w14:paraId="22961B7F" w14:textId="77777777" w:rsidR="00A9497F" w:rsidRDefault="00A9497F" w:rsidP="00A40D31">
      <w:pPr>
        <w:pStyle w:val="Normal1"/>
      </w:pPr>
    </w:p>
    <w:p w14:paraId="73A99314" w14:textId="77777777" w:rsidR="00A9497F" w:rsidRDefault="001F24EC" w:rsidP="00A9497F">
      <w:pPr>
        <w:pStyle w:val="Spacer"/>
      </w:pPr>
      <w:r>
        <w:rPr>
          <w:noProof/>
        </w:rPr>
        <w:drawing>
          <wp:inline distT="0" distB="0" distL="0" distR="0" wp14:anchorId="4CCA5155" wp14:editId="089F0B70">
            <wp:extent cx="5943600" cy="445262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452620"/>
                    </a:xfrm>
                    <a:prstGeom prst="rect">
                      <a:avLst/>
                    </a:prstGeom>
                  </pic:spPr>
                </pic:pic>
              </a:graphicData>
            </a:graphic>
          </wp:inline>
        </w:drawing>
      </w:r>
    </w:p>
    <w:p w14:paraId="4B7C4C18" w14:textId="77777777" w:rsidR="00A40D31" w:rsidRDefault="00A40D31" w:rsidP="00A9497F">
      <w:pPr>
        <w:pStyle w:val="Spacer"/>
        <w:rPr>
          <w:snapToGrid w:val="0"/>
        </w:rPr>
      </w:pPr>
    </w:p>
    <w:p w14:paraId="7A8008DC" w14:textId="77777777" w:rsidR="00A40D31" w:rsidRDefault="00A40D31" w:rsidP="00A40D31">
      <w:pPr>
        <w:pStyle w:val="ImageTitle"/>
      </w:pPr>
      <w:r>
        <w:t>Diagram of the Workflow and Data Model</w:t>
      </w:r>
    </w:p>
    <w:p w14:paraId="1CE0DF74" w14:textId="77777777" w:rsidR="009970EB" w:rsidRDefault="009970EB">
      <w:pPr>
        <w:spacing w:before="0"/>
        <w:rPr>
          <w:sz w:val="12"/>
          <w:szCs w:val="20"/>
        </w:rPr>
      </w:pPr>
      <w:r>
        <w:br w:type="page"/>
      </w:r>
    </w:p>
    <w:p w14:paraId="79E91E9B" w14:textId="77777777" w:rsidR="00BD6B00" w:rsidRDefault="005B764E" w:rsidP="009970EB">
      <w:pPr>
        <w:pStyle w:val="Normal1"/>
      </w:pPr>
      <w:r>
        <w:lastRenderedPageBreak/>
        <w:t>With Rhino 5</w:t>
      </w:r>
      <w:r w:rsidR="009970EB">
        <w:t xml:space="preserve"> the Grasshopper add-in must be installed</w:t>
      </w:r>
      <w:r w:rsidR="00BD6B00">
        <w:t xml:space="preserve">.  See this site for more information on how to get it:  </w:t>
      </w:r>
      <w:hyperlink r:id="rId13" w:history="1">
        <w:r w:rsidR="00BD6B00" w:rsidRPr="00303AC9">
          <w:rPr>
            <w:rStyle w:val="Hyperlink"/>
          </w:rPr>
          <w:t>http://www.grasshopper3d.com/</w:t>
        </w:r>
      </w:hyperlink>
      <w:r w:rsidR="00BD6B00">
        <w:t xml:space="preserve"> </w:t>
      </w:r>
      <w:r>
        <w:t>. With Rhino 6 this is included automatically.</w:t>
      </w:r>
    </w:p>
    <w:p w14:paraId="7F482CB8" w14:textId="77777777" w:rsidR="009970EB" w:rsidRDefault="00BD6B00" w:rsidP="009970EB">
      <w:pPr>
        <w:pStyle w:val="Normal1"/>
      </w:pPr>
      <w:r>
        <w:t xml:space="preserve">The Hummingbird installation adds the components to the </w:t>
      </w:r>
      <w:r w:rsidRPr="00BD6B00">
        <w:rPr>
          <w:i/>
        </w:rPr>
        <w:t>Extra</w:t>
      </w:r>
      <w:r>
        <w:t xml:space="preserve"> tab in Grasshopper.</w:t>
      </w:r>
    </w:p>
    <w:p w14:paraId="0EE89E56" w14:textId="77777777" w:rsidR="008A4C68" w:rsidRDefault="008A4C68" w:rsidP="008A4C68">
      <w:pPr>
        <w:pStyle w:val="Spacer"/>
      </w:pPr>
    </w:p>
    <w:p w14:paraId="0D0EF6BA" w14:textId="77777777" w:rsidR="009970EB" w:rsidRDefault="009970EB" w:rsidP="009970EB">
      <w:pPr>
        <w:pStyle w:val="Normal1"/>
        <w:ind w:left="360"/>
      </w:pPr>
      <w:r>
        <w:t xml:space="preserve">    </w:t>
      </w:r>
      <w:r>
        <w:rPr>
          <w:noProof/>
        </w:rPr>
        <w:drawing>
          <wp:inline distT="0" distB="0" distL="0" distR="0" wp14:anchorId="58868E32" wp14:editId="3D09EB15">
            <wp:extent cx="5478448" cy="14709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b="19167"/>
                    <a:stretch/>
                  </pic:blipFill>
                  <pic:spPr bwMode="auto">
                    <a:xfrm>
                      <a:off x="0" y="0"/>
                      <a:ext cx="5476191" cy="1470386"/>
                    </a:xfrm>
                    <a:prstGeom prst="rect">
                      <a:avLst/>
                    </a:prstGeom>
                    <a:ln>
                      <a:noFill/>
                    </a:ln>
                    <a:extLst>
                      <a:ext uri="{53640926-AAD7-44D8-BBD7-CCE9431645EC}">
                        <a14:shadowObscured xmlns:a14="http://schemas.microsoft.com/office/drawing/2010/main"/>
                      </a:ext>
                    </a:extLst>
                  </pic:spPr>
                </pic:pic>
              </a:graphicData>
            </a:graphic>
          </wp:inline>
        </w:drawing>
      </w:r>
    </w:p>
    <w:p w14:paraId="121BFADD" w14:textId="77777777" w:rsidR="009970EB" w:rsidRPr="006F741C" w:rsidRDefault="009970EB" w:rsidP="009970EB">
      <w:pPr>
        <w:pStyle w:val="ImageTitle"/>
      </w:pPr>
      <w:r>
        <w:t>The Hummingbird Components are installed to the Extra Tab in Grasshopper</w:t>
      </w:r>
    </w:p>
    <w:p w14:paraId="5673BA17" w14:textId="77777777" w:rsidR="008A4C68" w:rsidRDefault="008A4C68" w:rsidP="009970EB">
      <w:pPr>
        <w:pStyle w:val="Normal1"/>
      </w:pPr>
    </w:p>
    <w:p w14:paraId="30B6DAF9" w14:textId="77777777" w:rsidR="009970EB" w:rsidRDefault="00BD6B00" w:rsidP="009970EB">
      <w:pPr>
        <w:pStyle w:val="Normal1"/>
      </w:pPr>
      <w:r>
        <w:t xml:space="preserve">The Revit </w:t>
      </w:r>
      <w:proofErr w:type="spellStart"/>
      <w:r>
        <w:t>ModelBuilder</w:t>
      </w:r>
      <w:proofErr w:type="spellEnd"/>
      <w:r>
        <w:t xml:space="preserve"> add-in is installed to the </w:t>
      </w:r>
      <w:r w:rsidRPr="00BD6B00">
        <w:rPr>
          <w:i/>
        </w:rPr>
        <w:t>Add-Ins</w:t>
      </w:r>
      <w:r>
        <w:t xml:space="preserve"> tab in Revit.</w:t>
      </w:r>
    </w:p>
    <w:p w14:paraId="71FB5B65" w14:textId="77777777" w:rsidR="008A4C68" w:rsidRDefault="008A4C68" w:rsidP="008A4C68">
      <w:pPr>
        <w:pStyle w:val="Spacer"/>
      </w:pPr>
    </w:p>
    <w:p w14:paraId="52EE22D5" w14:textId="77777777" w:rsidR="009970EB" w:rsidRDefault="009970EB" w:rsidP="009970EB">
      <w:pPr>
        <w:pStyle w:val="Normal1"/>
      </w:pPr>
      <w:r>
        <w:rPr>
          <w:noProof/>
        </w:rPr>
        <w:drawing>
          <wp:inline distT="0" distB="0" distL="0" distR="0" wp14:anchorId="408C5314" wp14:editId="625C06EC">
            <wp:extent cx="5943600" cy="10344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034415"/>
                    </a:xfrm>
                    <a:prstGeom prst="rect">
                      <a:avLst/>
                    </a:prstGeom>
                  </pic:spPr>
                </pic:pic>
              </a:graphicData>
            </a:graphic>
          </wp:inline>
        </w:drawing>
      </w:r>
    </w:p>
    <w:p w14:paraId="14BB2A03" w14:textId="77777777" w:rsidR="009970EB" w:rsidRPr="006F741C" w:rsidRDefault="009970EB" w:rsidP="009970EB">
      <w:pPr>
        <w:pStyle w:val="ImageTitle"/>
      </w:pPr>
      <w:r>
        <w:t xml:space="preserve">The </w:t>
      </w:r>
      <w:proofErr w:type="spellStart"/>
      <w:r>
        <w:t>ModelBuilder</w:t>
      </w:r>
      <w:proofErr w:type="spellEnd"/>
      <w:r>
        <w:t xml:space="preserve"> is installed to the Add-Ins Tab in Revit</w:t>
      </w:r>
    </w:p>
    <w:p w14:paraId="6B476664" w14:textId="77777777" w:rsidR="008A4C68" w:rsidRDefault="008A4C68" w:rsidP="009970EB">
      <w:pPr>
        <w:pStyle w:val="Normal1"/>
      </w:pPr>
    </w:p>
    <w:p w14:paraId="2D2FF819" w14:textId="77777777" w:rsidR="00747C2C" w:rsidRDefault="00747C2C" w:rsidP="005B764E">
      <w:pPr>
        <w:pStyle w:val="Heading1"/>
        <w:numPr>
          <w:ilvl w:val="0"/>
          <w:numId w:val="0"/>
        </w:numPr>
        <w:jc w:val="left"/>
      </w:pPr>
      <w:bookmarkStart w:id="2" w:name="_Toc513308050"/>
      <w:r>
        <w:lastRenderedPageBreak/>
        <w:t>Example Project</w:t>
      </w:r>
      <w:bookmarkEnd w:id="2"/>
    </w:p>
    <w:p w14:paraId="244DB4F8" w14:textId="77777777" w:rsidR="006B344B" w:rsidRDefault="00747C2C" w:rsidP="00747C2C">
      <w:pPr>
        <w:pStyle w:val="Normal1"/>
      </w:pPr>
      <w:r>
        <w:t>Project is named “Simple Example.3dm” and “Simple Example.gh”.</w:t>
      </w:r>
    </w:p>
    <w:p w14:paraId="5424586C" w14:textId="77777777" w:rsidR="00E508E8" w:rsidRDefault="00E508E8" w:rsidP="00E508E8">
      <w:pPr>
        <w:pStyle w:val="Spacer"/>
      </w:pPr>
    </w:p>
    <w:p w14:paraId="11610845" w14:textId="77777777" w:rsidR="00747C2C" w:rsidRDefault="00747C2C" w:rsidP="00747C2C">
      <w:pPr>
        <w:pStyle w:val="Heading2"/>
      </w:pPr>
      <w:r>
        <w:t>Geometry in Rhino</w:t>
      </w:r>
    </w:p>
    <w:p w14:paraId="5286FB28" w14:textId="77777777" w:rsidR="00747C2C" w:rsidRDefault="00747C2C" w:rsidP="00747C2C">
      <w:pPr>
        <w:pStyle w:val="Normal4"/>
      </w:pPr>
      <w:r>
        <w:rPr>
          <w:noProof/>
        </w:rPr>
        <w:drawing>
          <wp:inline distT="0" distB="0" distL="0" distR="0" wp14:anchorId="7F8271B5" wp14:editId="4A513520">
            <wp:extent cx="2450592" cy="12710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50592" cy="1271016"/>
                    </a:xfrm>
                    <a:prstGeom prst="rect">
                      <a:avLst/>
                    </a:prstGeom>
                  </pic:spPr>
                </pic:pic>
              </a:graphicData>
            </a:graphic>
          </wp:inline>
        </w:drawing>
      </w:r>
      <w:r>
        <w:t xml:space="preserve">   </w:t>
      </w:r>
      <w:r>
        <w:rPr>
          <w:noProof/>
        </w:rPr>
        <w:drawing>
          <wp:inline distT="0" distB="0" distL="0" distR="0" wp14:anchorId="286FD695" wp14:editId="6587D051">
            <wp:extent cx="2478024" cy="1280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78024" cy="1280160"/>
                    </a:xfrm>
                    <a:prstGeom prst="rect">
                      <a:avLst/>
                    </a:prstGeom>
                  </pic:spPr>
                </pic:pic>
              </a:graphicData>
            </a:graphic>
          </wp:inline>
        </w:drawing>
      </w:r>
    </w:p>
    <w:p w14:paraId="1F5E214C" w14:textId="77777777" w:rsidR="00747C2C" w:rsidRDefault="00747C2C" w:rsidP="00747C2C">
      <w:pPr>
        <w:pStyle w:val="ImageTitle"/>
      </w:pPr>
      <w:r>
        <w:t>A simple rectangle and lofted surface in Rhino.</w:t>
      </w:r>
    </w:p>
    <w:p w14:paraId="79302C6F" w14:textId="77777777" w:rsidR="00E508E8" w:rsidRDefault="00E508E8" w:rsidP="00E508E8">
      <w:pPr>
        <w:pStyle w:val="Spacer"/>
      </w:pPr>
    </w:p>
    <w:p w14:paraId="482597A2" w14:textId="77777777" w:rsidR="006751C2" w:rsidRDefault="006751C2" w:rsidP="006751C2">
      <w:pPr>
        <w:pStyle w:val="Heading2"/>
      </w:pPr>
      <w:r>
        <w:t>Processing in Grasshopper</w:t>
      </w:r>
    </w:p>
    <w:p w14:paraId="6536FEB0" w14:textId="77777777" w:rsidR="00E508E8" w:rsidRPr="00E508E8" w:rsidRDefault="00E508E8" w:rsidP="00E508E8">
      <w:pPr>
        <w:pStyle w:val="Spacer"/>
      </w:pPr>
    </w:p>
    <w:p w14:paraId="09D581CE" w14:textId="77777777" w:rsidR="00E508E8" w:rsidRPr="00E508E8" w:rsidRDefault="00E508E8" w:rsidP="00E508E8">
      <w:pPr>
        <w:pStyle w:val="Normal2"/>
      </w:pPr>
      <w:r>
        <w:rPr>
          <w:noProof/>
        </w:rPr>
        <w:drawing>
          <wp:inline distT="0" distB="0" distL="0" distR="0" wp14:anchorId="264FAA7D" wp14:editId="594C48F0">
            <wp:extent cx="4921857" cy="357833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937136" cy="3589445"/>
                    </a:xfrm>
                    <a:prstGeom prst="rect">
                      <a:avLst/>
                    </a:prstGeom>
                  </pic:spPr>
                </pic:pic>
              </a:graphicData>
            </a:graphic>
          </wp:inline>
        </w:drawing>
      </w:r>
    </w:p>
    <w:p w14:paraId="5EE16379" w14:textId="77777777" w:rsidR="00747C2C" w:rsidRDefault="00747C2C" w:rsidP="00747C2C">
      <w:pPr>
        <w:pStyle w:val="Heading3"/>
      </w:pPr>
      <w:r>
        <w:lastRenderedPageBreak/>
        <w:t>Rectangle for Walls</w:t>
      </w:r>
    </w:p>
    <w:p w14:paraId="07B1F62C" w14:textId="77777777" w:rsidR="00C34BCB" w:rsidRPr="00C34BCB" w:rsidRDefault="00C34BCB" w:rsidP="00C34BCB">
      <w:pPr>
        <w:pStyle w:val="Normal3"/>
      </w:pPr>
      <w:r>
        <w:rPr>
          <w:noProof/>
        </w:rPr>
        <w:drawing>
          <wp:inline distT="0" distB="0" distL="0" distR="0" wp14:anchorId="5E96FC9F" wp14:editId="61664D01">
            <wp:extent cx="5943600" cy="1566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566545"/>
                    </a:xfrm>
                    <a:prstGeom prst="rect">
                      <a:avLst/>
                    </a:prstGeom>
                  </pic:spPr>
                </pic:pic>
              </a:graphicData>
            </a:graphic>
          </wp:inline>
        </w:drawing>
      </w:r>
    </w:p>
    <w:p w14:paraId="513DA7F6" w14:textId="77777777" w:rsidR="00CD51DA" w:rsidRPr="00CD51DA" w:rsidRDefault="00CD51DA" w:rsidP="00C34BCB">
      <w:pPr>
        <w:pStyle w:val="Spacer"/>
      </w:pPr>
    </w:p>
    <w:p w14:paraId="45616820" w14:textId="77777777" w:rsidR="00747C2C" w:rsidRDefault="00747C2C" w:rsidP="00747C2C">
      <w:pPr>
        <w:pStyle w:val="Normal3"/>
      </w:pPr>
      <w:r>
        <w:t xml:space="preserve">The rectangle is a </w:t>
      </w:r>
      <w:r w:rsidRPr="00747C2C">
        <w:rPr>
          <w:i/>
        </w:rPr>
        <w:t>Closed Polyline Curve</w:t>
      </w:r>
      <w:r>
        <w:t xml:space="preserve"> in Rhino.  The Explode component in Grasshopper extracts the four component lines:</w:t>
      </w:r>
    </w:p>
    <w:p w14:paraId="44E472B6" w14:textId="77777777" w:rsidR="00747C2C" w:rsidRDefault="00CD51DA" w:rsidP="00747C2C">
      <w:pPr>
        <w:pStyle w:val="Normal3"/>
      </w:pPr>
      <w:r>
        <w:t xml:space="preserve">The lofted surface is in two parts, which are joined by the </w:t>
      </w:r>
      <w:r w:rsidRPr="00CD51DA">
        <w:rPr>
          <w:i/>
        </w:rPr>
        <w:t>Join</w:t>
      </w:r>
      <w:r>
        <w:t xml:space="preserve"> component in Grasshopper.  This geometry is used by all three output types.  In the Walls case a </w:t>
      </w:r>
      <w:r w:rsidRPr="00CD51DA">
        <w:rPr>
          <w:i/>
        </w:rPr>
        <w:t>Bounding Box</w:t>
      </w:r>
      <w:r>
        <w:t xml:space="preserve"> component is used to determine their extents, which are used to set the wall height.</w:t>
      </w:r>
    </w:p>
    <w:p w14:paraId="0B1176DA" w14:textId="77777777" w:rsidR="00AB3A9D" w:rsidRDefault="00E508E8" w:rsidP="00747C2C">
      <w:pPr>
        <w:pStyle w:val="Normal3"/>
      </w:pPr>
      <w:r>
        <w:rPr>
          <w:noProof/>
        </w:rPr>
        <w:drawing>
          <wp:inline distT="0" distB="0" distL="0" distR="0" wp14:anchorId="2CA51920" wp14:editId="54C19A78">
            <wp:extent cx="5943600" cy="8070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807085"/>
                    </a:xfrm>
                    <a:prstGeom prst="rect">
                      <a:avLst/>
                    </a:prstGeom>
                  </pic:spPr>
                </pic:pic>
              </a:graphicData>
            </a:graphic>
          </wp:inline>
        </w:drawing>
      </w:r>
    </w:p>
    <w:p w14:paraId="38094EA8" w14:textId="77777777" w:rsidR="00E6644E" w:rsidRDefault="00E6644E" w:rsidP="00E6644E">
      <w:pPr>
        <w:pStyle w:val="Spacer"/>
      </w:pPr>
    </w:p>
    <w:p w14:paraId="581B451E" w14:textId="77777777" w:rsidR="00CD51DA" w:rsidRDefault="00CD51DA" w:rsidP="00CD51DA">
      <w:pPr>
        <w:pStyle w:val="Heading3"/>
      </w:pPr>
      <w:r>
        <w:t>Horizontal Sections for Floors</w:t>
      </w:r>
    </w:p>
    <w:p w14:paraId="293771AE" w14:textId="77777777" w:rsidR="00AB3A9D" w:rsidRPr="00AB3A9D" w:rsidRDefault="00AB3A9D" w:rsidP="00AB3A9D">
      <w:pPr>
        <w:pStyle w:val="Normal3"/>
      </w:pPr>
      <w:r>
        <w:rPr>
          <w:noProof/>
        </w:rPr>
        <w:drawing>
          <wp:inline distT="0" distB="0" distL="0" distR="0" wp14:anchorId="224FD020" wp14:editId="6AF02FFE">
            <wp:extent cx="5943600" cy="27743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774315"/>
                    </a:xfrm>
                    <a:prstGeom prst="rect">
                      <a:avLst/>
                    </a:prstGeom>
                  </pic:spPr>
                </pic:pic>
              </a:graphicData>
            </a:graphic>
          </wp:inline>
        </w:drawing>
      </w:r>
    </w:p>
    <w:p w14:paraId="4F10FB9F" w14:textId="77777777" w:rsidR="00CD51DA" w:rsidRDefault="00CD51DA" w:rsidP="00CD51DA">
      <w:pPr>
        <w:pStyle w:val="Normal3"/>
      </w:pPr>
      <w:r>
        <w:t xml:space="preserve">A </w:t>
      </w:r>
      <w:r w:rsidRPr="00CD51DA">
        <w:rPr>
          <w:i/>
        </w:rPr>
        <w:t>Section</w:t>
      </w:r>
      <w:r>
        <w:t xml:space="preserve"> component is used to slice the form, providing the curves for the Floors component.</w:t>
      </w:r>
    </w:p>
    <w:p w14:paraId="5991F3AD" w14:textId="77777777" w:rsidR="00CD51DA" w:rsidRDefault="00CD51DA" w:rsidP="00CD51DA">
      <w:pPr>
        <w:pStyle w:val="Normal3"/>
      </w:pPr>
      <w:r>
        <w:t>Note that the number of sections is</w:t>
      </w:r>
      <w:r w:rsidR="006751C2">
        <w:t xml:space="preserve"> based on a range that uses the same bounding box created for the wall heights.</w:t>
      </w:r>
    </w:p>
    <w:p w14:paraId="4F3E29C9" w14:textId="77777777" w:rsidR="00CD51DA" w:rsidRDefault="00E6644E" w:rsidP="00CD51DA">
      <w:pPr>
        <w:pStyle w:val="Normal3"/>
      </w:pPr>
      <w:r>
        <w:rPr>
          <w:noProof/>
        </w:rPr>
        <w:lastRenderedPageBreak/>
        <w:drawing>
          <wp:inline distT="0" distB="0" distL="0" distR="0" wp14:anchorId="1B6E1158" wp14:editId="689C305D">
            <wp:extent cx="5943600" cy="1969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969770"/>
                    </a:xfrm>
                    <a:prstGeom prst="rect">
                      <a:avLst/>
                    </a:prstGeom>
                  </pic:spPr>
                </pic:pic>
              </a:graphicData>
            </a:graphic>
          </wp:inline>
        </w:drawing>
      </w:r>
    </w:p>
    <w:p w14:paraId="1ED5DA1D" w14:textId="77777777" w:rsidR="00CD51DA" w:rsidRDefault="00CD51DA" w:rsidP="00CD51DA">
      <w:pPr>
        <w:pStyle w:val="Heading3"/>
      </w:pPr>
      <w:r>
        <w:t>Horizontal Sections for Column Points</w:t>
      </w:r>
    </w:p>
    <w:p w14:paraId="0D1D5910" w14:textId="77777777" w:rsidR="00AB3A9D" w:rsidRPr="00AB3A9D" w:rsidRDefault="00AB3A9D" w:rsidP="00AB3A9D">
      <w:pPr>
        <w:pStyle w:val="Normal3"/>
      </w:pPr>
      <w:r>
        <w:rPr>
          <w:noProof/>
        </w:rPr>
        <w:drawing>
          <wp:inline distT="0" distB="0" distL="0" distR="0" wp14:anchorId="4AF83FFE" wp14:editId="30BBD5CE">
            <wp:extent cx="5943600" cy="27806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780665"/>
                    </a:xfrm>
                    <a:prstGeom prst="rect">
                      <a:avLst/>
                    </a:prstGeom>
                  </pic:spPr>
                </pic:pic>
              </a:graphicData>
            </a:graphic>
          </wp:inline>
        </w:drawing>
      </w:r>
    </w:p>
    <w:p w14:paraId="39EE7C13" w14:textId="77777777" w:rsidR="00CD51DA" w:rsidRDefault="006751C2" w:rsidP="00747C2C">
      <w:pPr>
        <w:pStyle w:val="Normal3"/>
      </w:pPr>
      <w:r>
        <w:t>The horizontal sections are also used to generate points for the bottom and top points of the columns.</w:t>
      </w:r>
    </w:p>
    <w:p w14:paraId="0D1AC6C3" w14:textId="77777777" w:rsidR="006B344B" w:rsidRPr="006B344B" w:rsidRDefault="006B344B" w:rsidP="006B344B">
      <w:pPr>
        <w:pStyle w:val="Normal3"/>
      </w:pPr>
      <w:r>
        <w:rPr>
          <w:noProof/>
        </w:rPr>
        <w:drawing>
          <wp:inline distT="0" distB="0" distL="0" distR="0" wp14:anchorId="31061435" wp14:editId="5141FCF6">
            <wp:extent cx="3968496" cy="1554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68496" cy="1554480"/>
                    </a:xfrm>
                    <a:prstGeom prst="rect">
                      <a:avLst/>
                    </a:prstGeom>
                  </pic:spPr>
                </pic:pic>
              </a:graphicData>
            </a:graphic>
          </wp:inline>
        </w:drawing>
      </w:r>
    </w:p>
    <w:p w14:paraId="5747E2DB" w14:textId="77777777" w:rsidR="00E6644E" w:rsidRDefault="00E6644E">
      <w:pPr>
        <w:spacing w:before="0"/>
        <w:rPr>
          <w:b/>
          <w:bCs/>
          <w:sz w:val="24"/>
        </w:rPr>
      </w:pPr>
      <w:r>
        <w:br w:type="page"/>
      </w:r>
    </w:p>
    <w:p w14:paraId="7BD6D85A" w14:textId="77777777" w:rsidR="00403D73" w:rsidRDefault="00403D73" w:rsidP="00403D73">
      <w:pPr>
        <w:pStyle w:val="Heading2"/>
      </w:pPr>
      <w:r>
        <w:lastRenderedPageBreak/>
        <w:t>Objects in Revit</w:t>
      </w:r>
    </w:p>
    <w:p w14:paraId="7C36EB01" w14:textId="77777777" w:rsidR="000365AF" w:rsidRPr="00403D73" w:rsidRDefault="00E508E8" w:rsidP="00403D73">
      <w:pPr>
        <w:pStyle w:val="Normal3"/>
      </w:pPr>
      <w:r>
        <w:rPr>
          <w:noProof/>
        </w:rPr>
        <w:drawing>
          <wp:inline distT="0" distB="0" distL="0" distR="0" wp14:anchorId="6B923CAF" wp14:editId="642F052D">
            <wp:extent cx="5943600" cy="37979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797935"/>
                    </a:xfrm>
                    <a:prstGeom prst="rect">
                      <a:avLst/>
                    </a:prstGeom>
                  </pic:spPr>
                </pic:pic>
              </a:graphicData>
            </a:graphic>
          </wp:inline>
        </w:drawing>
      </w:r>
    </w:p>
    <w:p w14:paraId="61E27E5F" w14:textId="77777777" w:rsidR="00A40D31" w:rsidRDefault="00F34C1B" w:rsidP="00A40D31">
      <w:pPr>
        <w:pStyle w:val="Heading1"/>
        <w:tabs>
          <w:tab w:val="num" w:pos="360"/>
        </w:tabs>
      </w:pPr>
      <w:bookmarkStart w:id="3" w:name="_Toc513308051"/>
      <w:r>
        <w:lastRenderedPageBreak/>
        <w:t>Grasshopper Component</w:t>
      </w:r>
      <w:r w:rsidR="00AC2A73">
        <w:t xml:space="preserve"> Reference</w:t>
      </w:r>
      <w:bookmarkEnd w:id="3"/>
    </w:p>
    <w:p w14:paraId="4916E9D6" w14:textId="77777777" w:rsidR="00A1240C" w:rsidRDefault="00A1240C" w:rsidP="005B6012">
      <w:pPr>
        <w:pStyle w:val="Normal1"/>
      </w:pPr>
    </w:p>
    <w:p w14:paraId="0F15A318" w14:textId="77777777" w:rsidR="005B6012" w:rsidRDefault="005B6012" w:rsidP="00244158">
      <w:pPr>
        <w:pStyle w:val="Normal1"/>
        <w:ind w:left="360"/>
      </w:pPr>
      <w:r>
        <w:t xml:space="preserve">     </w:t>
      </w:r>
      <w:r>
        <w:rPr>
          <w:noProof/>
        </w:rPr>
        <w:drawing>
          <wp:inline distT="0" distB="0" distL="0" distR="0" wp14:anchorId="7AE67612" wp14:editId="764C91DD">
            <wp:extent cx="5428572" cy="1466667"/>
            <wp:effectExtent l="0" t="0" r="127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28572" cy="1466667"/>
                    </a:xfrm>
                    <a:prstGeom prst="rect">
                      <a:avLst/>
                    </a:prstGeom>
                  </pic:spPr>
                </pic:pic>
              </a:graphicData>
            </a:graphic>
          </wp:inline>
        </w:drawing>
      </w:r>
    </w:p>
    <w:p w14:paraId="4C1E75DB" w14:textId="77777777" w:rsidR="00CE60D5" w:rsidRPr="006F741C" w:rsidRDefault="00CE60D5" w:rsidP="00CE60D5">
      <w:pPr>
        <w:pStyle w:val="ImageTitle"/>
      </w:pPr>
      <w:r>
        <w:t>The Hummingbird Components are installed to the Extra Tab in Grasshopper</w:t>
      </w:r>
    </w:p>
    <w:p w14:paraId="479C3DDB" w14:textId="77777777" w:rsidR="000818B4" w:rsidRDefault="000818B4" w:rsidP="00F34C1B">
      <w:pPr>
        <w:pStyle w:val="Normal1"/>
      </w:pPr>
    </w:p>
    <w:p w14:paraId="4FFDD898" w14:textId="77777777" w:rsidR="00B6068B" w:rsidRDefault="00643F5F" w:rsidP="00F34C1B">
      <w:pPr>
        <w:pStyle w:val="Normal1"/>
      </w:pPr>
      <w:r>
        <w:t xml:space="preserve">The Revit Creation </w:t>
      </w:r>
      <w:r w:rsidR="00263009">
        <w:t xml:space="preserve">components are used to create a .CSV file.  </w:t>
      </w:r>
      <w:r w:rsidR="00E9769A">
        <w:t xml:space="preserve">The Input component is used to create Rhino geometry from a .CSV file.  </w:t>
      </w:r>
      <w:r w:rsidR="00263009">
        <w:t xml:space="preserve">They all have </w:t>
      </w:r>
      <w:r w:rsidR="00B6068B">
        <w:t>the same three connectors at the top:</w:t>
      </w:r>
    </w:p>
    <w:p w14:paraId="586B177C" w14:textId="77777777" w:rsidR="00B6068B" w:rsidRDefault="00B6068B" w:rsidP="00F34C1B">
      <w:pPr>
        <w:pStyle w:val="Normal1"/>
      </w:pPr>
      <w:r>
        <w:rPr>
          <w:noProof/>
        </w:rPr>
        <w:drawing>
          <wp:inline distT="0" distB="0" distL="0" distR="0" wp14:anchorId="7284B8E7" wp14:editId="68B66C3A">
            <wp:extent cx="3648456" cy="1143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48456" cy="1143000"/>
                    </a:xfrm>
                    <a:prstGeom prst="rect">
                      <a:avLst/>
                    </a:prstGeom>
                  </pic:spPr>
                </pic:pic>
              </a:graphicData>
            </a:graphic>
          </wp:inline>
        </w:drawing>
      </w:r>
    </w:p>
    <w:p w14:paraId="1F70C8D7" w14:textId="77777777" w:rsidR="00B6068B" w:rsidRDefault="00B6068B" w:rsidP="00B6068B">
      <w:pPr>
        <w:pStyle w:val="Normal1Bullet"/>
      </w:pPr>
      <w:r w:rsidRPr="000818B4">
        <w:rPr>
          <w:b/>
        </w:rPr>
        <w:t>Write</w:t>
      </w:r>
      <w:r>
        <w:t>:  A binary input that is typically connected to a Toggle or a Button.  When true is causes the file to be written.</w:t>
      </w:r>
    </w:p>
    <w:p w14:paraId="44D59CF3" w14:textId="77777777" w:rsidR="00B6068B" w:rsidRDefault="00B6068B" w:rsidP="00B6068B">
      <w:pPr>
        <w:pStyle w:val="Normal1Bullet"/>
      </w:pPr>
      <w:r w:rsidRPr="000818B4">
        <w:rPr>
          <w:b/>
        </w:rPr>
        <w:t>Path</w:t>
      </w:r>
      <w:r>
        <w:t>:  The full path</w:t>
      </w:r>
      <w:r w:rsidR="00263009">
        <w:t xml:space="preserve"> to an existing folder where the files will be written</w:t>
      </w:r>
      <w:r w:rsidR="00E9769A">
        <w:t>/read</w:t>
      </w:r>
      <w:r w:rsidR="00263009">
        <w:t>.</w:t>
      </w:r>
    </w:p>
    <w:p w14:paraId="51F2DCA2" w14:textId="77777777" w:rsidR="00263009" w:rsidRDefault="00263009" w:rsidP="00B6068B">
      <w:pPr>
        <w:pStyle w:val="Normal1Bullet"/>
      </w:pPr>
      <w:r w:rsidRPr="000818B4">
        <w:rPr>
          <w:b/>
        </w:rPr>
        <w:t>File</w:t>
      </w:r>
      <w:r>
        <w:t>: (Optional) the name of the .CSV file to be created</w:t>
      </w:r>
      <w:r w:rsidR="00E9769A">
        <w:t>/read</w:t>
      </w:r>
      <w:r>
        <w:t>.  If omitted the name of the component will be used.</w:t>
      </w:r>
    </w:p>
    <w:p w14:paraId="6D072231" w14:textId="77777777" w:rsidR="00263009" w:rsidRDefault="00263009" w:rsidP="00263009">
      <w:pPr>
        <w:pStyle w:val="Normal1"/>
      </w:pPr>
      <w:r>
        <w:t>Existing .CSV files with the same name are overwritten without any warning.</w:t>
      </w:r>
    </w:p>
    <w:p w14:paraId="45B7AEDB" w14:textId="77777777" w:rsidR="000818B4" w:rsidRDefault="000818B4" w:rsidP="00263009">
      <w:pPr>
        <w:pStyle w:val="Normal1"/>
      </w:pPr>
    </w:p>
    <w:p w14:paraId="32BBE78B" w14:textId="77777777" w:rsidR="00E04D8F" w:rsidRDefault="000818B4" w:rsidP="00263009">
      <w:pPr>
        <w:pStyle w:val="Normal1"/>
      </w:pPr>
      <w:r>
        <w:t xml:space="preserve">Many components include inputs for </w:t>
      </w:r>
      <w:r w:rsidRPr="000818B4">
        <w:rPr>
          <w:b/>
        </w:rPr>
        <w:t>Parameter Name</w:t>
      </w:r>
      <w:r>
        <w:t xml:space="preserve"> and </w:t>
      </w:r>
      <w:r w:rsidRPr="000818B4">
        <w:rPr>
          <w:b/>
        </w:rPr>
        <w:t>Parameter Value</w:t>
      </w:r>
      <w:r>
        <w:t>.</w:t>
      </w:r>
    </w:p>
    <w:p w14:paraId="6DAE8D1F" w14:textId="77777777" w:rsidR="000818B4" w:rsidRDefault="000818B4" w:rsidP="00263009">
      <w:pPr>
        <w:pStyle w:val="Normal1"/>
      </w:pPr>
      <w:r>
        <w:rPr>
          <w:noProof/>
        </w:rPr>
        <w:drawing>
          <wp:inline distT="0" distB="0" distL="0" distR="0" wp14:anchorId="3962E615" wp14:editId="22217485">
            <wp:extent cx="4215384" cy="15819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215384" cy="1581912"/>
                    </a:xfrm>
                    <a:prstGeom prst="rect">
                      <a:avLst/>
                    </a:prstGeom>
                  </pic:spPr>
                </pic:pic>
              </a:graphicData>
            </a:graphic>
          </wp:inline>
        </w:drawing>
      </w:r>
    </w:p>
    <w:p w14:paraId="5C68BEFE" w14:textId="77777777" w:rsidR="000818B4" w:rsidRDefault="000818B4" w:rsidP="00263009">
      <w:pPr>
        <w:pStyle w:val="Normal1"/>
      </w:pPr>
      <w:r>
        <w:t>These are always optional.  If provided, the names should be a list of existing parameter names that will be set for each instance created.  The values should be a tree of values to use with the parameters.  The dimensions of the tree should correspond to the number of parameters and the number of instances to be created.</w:t>
      </w:r>
    </w:p>
    <w:p w14:paraId="3974034B" w14:textId="77777777" w:rsidR="00295E05" w:rsidRDefault="00295E05">
      <w:pPr>
        <w:spacing w:before="0"/>
        <w:rPr>
          <w:b/>
          <w:bCs/>
          <w:sz w:val="24"/>
        </w:rPr>
      </w:pPr>
      <w:r>
        <w:br w:type="page"/>
      </w:r>
    </w:p>
    <w:p w14:paraId="32AF391A" w14:textId="77777777" w:rsidR="00643F5F" w:rsidRDefault="00CF793F" w:rsidP="00F34C1B">
      <w:pPr>
        <w:pStyle w:val="Heading2"/>
      </w:pPr>
      <w:r>
        <w:rPr>
          <w:noProof/>
        </w:rPr>
        <w:lastRenderedPageBreak/>
        <w:drawing>
          <wp:anchor distT="0" distB="0" distL="114300" distR="114300" simplePos="0" relativeHeight="251668992" behindDoc="1" locked="0" layoutInCell="1" allowOverlap="1" wp14:anchorId="787FD154" wp14:editId="5A8E7A80">
            <wp:simplePos x="0" y="0"/>
            <wp:positionH relativeFrom="column">
              <wp:posOffset>5200015</wp:posOffset>
            </wp:positionH>
            <wp:positionV relativeFrom="paragraph">
              <wp:posOffset>-10160</wp:posOffset>
            </wp:positionV>
            <wp:extent cx="819150" cy="2309495"/>
            <wp:effectExtent l="0" t="0" r="0" b="0"/>
            <wp:wrapTight wrapText="bothSides">
              <wp:wrapPolygon edited="0">
                <wp:start x="0" y="0"/>
                <wp:lineTo x="0" y="21380"/>
                <wp:lineTo x="21098" y="21380"/>
                <wp:lineTo x="2109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t="33060"/>
                    <a:stretch/>
                  </pic:blipFill>
                  <pic:spPr bwMode="auto">
                    <a:xfrm>
                      <a:off x="0" y="0"/>
                      <a:ext cx="819150" cy="230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3F5F">
        <w:t>Basic Revit Elements</w:t>
      </w:r>
    </w:p>
    <w:p w14:paraId="072E60A8" w14:textId="77777777" w:rsidR="005B6012" w:rsidRDefault="005B6012" w:rsidP="005B6012"/>
    <w:p w14:paraId="193EC814" w14:textId="77777777" w:rsidR="00CF793F" w:rsidRDefault="00CF793F" w:rsidP="005B6012"/>
    <w:p w14:paraId="188E5FD7" w14:textId="77777777" w:rsidR="00CF793F" w:rsidRPr="00016C5E" w:rsidRDefault="00CF793F" w:rsidP="005B6012"/>
    <w:p w14:paraId="28FF73E7" w14:textId="77777777" w:rsidR="005B6012" w:rsidRDefault="005B6012" w:rsidP="005B6012">
      <w:pPr>
        <w:pStyle w:val="Normal2"/>
        <w:rPr>
          <w:b/>
        </w:rPr>
      </w:pPr>
      <w:r>
        <w:rPr>
          <w:noProof/>
        </w:rPr>
        <w:drawing>
          <wp:anchor distT="0" distB="0" distL="114300" distR="114300" simplePos="0" relativeHeight="251667968" behindDoc="1" locked="0" layoutInCell="1" allowOverlap="1" wp14:anchorId="26FE6B6D" wp14:editId="096BEFCB">
            <wp:simplePos x="0" y="0"/>
            <wp:positionH relativeFrom="column">
              <wp:posOffset>15875</wp:posOffset>
            </wp:positionH>
            <wp:positionV relativeFrom="paragraph">
              <wp:posOffset>167640</wp:posOffset>
            </wp:positionV>
            <wp:extent cx="518160" cy="518160"/>
            <wp:effectExtent l="19050" t="19050" r="0" b="0"/>
            <wp:wrapTight wrapText="bothSides">
              <wp:wrapPolygon edited="0">
                <wp:start x="-794" y="-794"/>
                <wp:lineTo x="-794" y="21441"/>
                <wp:lineTo x="21441" y="21441"/>
                <wp:lineTo x="21441" y="-794"/>
                <wp:lineTo x="-794" y="-794"/>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18160" cy="5181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b/>
        </w:rPr>
        <w:tab/>
      </w:r>
    </w:p>
    <w:p w14:paraId="6B0E329E" w14:textId="77777777" w:rsidR="005B6012" w:rsidRDefault="005B6012" w:rsidP="005B6012">
      <w:pPr>
        <w:pStyle w:val="Normal2"/>
        <w:ind w:firstLine="360"/>
        <w:rPr>
          <w:b/>
        </w:rPr>
      </w:pPr>
      <w:r>
        <w:rPr>
          <w:b/>
        </w:rPr>
        <w:t>Filled Regions</w:t>
      </w:r>
      <w:r w:rsidRPr="00643F5F">
        <w:rPr>
          <w:b/>
        </w:rPr>
        <w:t>:</w:t>
      </w:r>
    </w:p>
    <w:p w14:paraId="1AB8BF1A" w14:textId="77777777" w:rsidR="005B6012" w:rsidRDefault="005B6012" w:rsidP="005B6012">
      <w:pPr>
        <w:pStyle w:val="Normal2"/>
        <w:ind w:firstLine="360"/>
        <w:rPr>
          <w:b/>
        </w:rPr>
      </w:pPr>
    </w:p>
    <w:p w14:paraId="3C880AE8" w14:textId="77777777" w:rsidR="005B6012" w:rsidRDefault="005B6012" w:rsidP="005B6012">
      <w:pPr>
        <w:pStyle w:val="Normal2"/>
      </w:pPr>
    </w:p>
    <w:p w14:paraId="4A17448A" w14:textId="77777777" w:rsidR="005B6012" w:rsidRDefault="00C10E8E" w:rsidP="005B6012">
      <w:pPr>
        <w:pStyle w:val="Normal2"/>
      </w:pPr>
      <w:r>
        <w:t>Filled regions are useful as a way of representing a bounded area in Revit.  They can include holes and islands in the holes.</w:t>
      </w:r>
      <w:r w:rsidR="00CF793F" w:rsidRPr="00CF793F">
        <w:rPr>
          <w:noProof/>
        </w:rPr>
        <w:t xml:space="preserve"> </w:t>
      </w:r>
    </w:p>
    <w:p w14:paraId="79AD4F4D" w14:textId="77777777" w:rsidR="005B6012" w:rsidRDefault="005B6012" w:rsidP="005B6012">
      <w:pPr>
        <w:pStyle w:val="Normal2"/>
      </w:pPr>
    </w:p>
    <w:p w14:paraId="08C82FC4" w14:textId="77777777" w:rsidR="005B6012" w:rsidRDefault="005B6012" w:rsidP="005B6012">
      <w:pPr>
        <w:pStyle w:val="Normal2"/>
      </w:pPr>
      <w:r>
        <w:rPr>
          <w:noProof/>
        </w:rPr>
        <w:drawing>
          <wp:inline distT="0" distB="0" distL="0" distR="0" wp14:anchorId="0CDB0542" wp14:editId="49656588">
            <wp:extent cx="6136849" cy="29549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44517" cy="2958690"/>
                    </a:xfrm>
                    <a:prstGeom prst="rect">
                      <a:avLst/>
                    </a:prstGeom>
                  </pic:spPr>
                </pic:pic>
              </a:graphicData>
            </a:graphic>
          </wp:inline>
        </w:drawing>
      </w:r>
    </w:p>
    <w:p w14:paraId="02DD302C" w14:textId="77777777" w:rsidR="005B6012" w:rsidRDefault="005B6012" w:rsidP="005B6012">
      <w:pPr>
        <w:pStyle w:val="Normal2"/>
      </w:pPr>
    </w:p>
    <w:p w14:paraId="7A8DC3C6" w14:textId="77777777" w:rsidR="005B6012" w:rsidRDefault="005B6012" w:rsidP="005B6012">
      <w:pPr>
        <w:pStyle w:val="Normal2"/>
      </w:pPr>
      <w:r>
        <w:rPr>
          <w:noProof/>
        </w:rPr>
        <w:drawing>
          <wp:inline distT="0" distB="0" distL="0" distR="0" wp14:anchorId="51F4E0DB" wp14:editId="3A631237">
            <wp:extent cx="6132568" cy="18947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r="24723"/>
                    <a:stretch/>
                  </pic:blipFill>
                  <pic:spPr bwMode="auto">
                    <a:xfrm>
                      <a:off x="0" y="0"/>
                      <a:ext cx="6132568" cy="1894788"/>
                    </a:xfrm>
                    <a:prstGeom prst="rect">
                      <a:avLst/>
                    </a:prstGeom>
                    <a:ln>
                      <a:noFill/>
                    </a:ln>
                    <a:extLst>
                      <a:ext uri="{53640926-AAD7-44D8-BBD7-CCE9431645EC}">
                        <a14:shadowObscured xmlns:a14="http://schemas.microsoft.com/office/drawing/2010/main"/>
                      </a:ext>
                    </a:extLst>
                  </pic:spPr>
                </pic:pic>
              </a:graphicData>
            </a:graphic>
          </wp:inline>
        </w:drawing>
      </w:r>
    </w:p>
    <w:p w14:paraId="2B9C8130" w14:textId="77777777" w:rsidR="00C10E8E" w:rsidRDefault="00C10E8E">
      <w:pPr>
        <w:spacing w:before="0"/>
      </w:pPr>
      <w:r>
        <w:br w:type="page"/>
      </w:r>
    </w:p>
    <w:p w14:paraId="2E14DB64" w14:textId="77777777" w:rsidR="005B6012" w:rsidRPr="00016C5E" w:rsidRDefault="005B6012" w:rsidP="005B6012">
      <w:pPr>
        <w:pStyle w:val="Normal2"/>
      </w:pPr>
    </w:p>
    <w:p w14:paraId="713153B5" w14:textId="77777777" w:rsidR="005B6012" w:rsidRDefault="005B6012" w:rsidP="005B6012">
      <w:pPr>
        <w:pStyle w:val="Normal2"/>
        <w:rPr>
          <w:b/>
        </w:rPr>
      </w:pPr>
      <w:r>
        <w:rPr>
          <w:noProof/>
        </w:rPr>
        <w:drawing>
          <wp:anchor distT="0" distB="0" distL="114300" distR="114300" simplePos="0" relativeHeight="251659776" behindDoc="1" locked="0" layoutInCell="1" allowOverlap="1" wp14:anchorId="05BEADF6" wp14:editId="7F247202">
            <wp:simplePos x="0" y="0"/>
            <wp:positionH relativeFrom="column">
              <wp:posOffset>2937510</wp:posOffset>
            </wp:positionH>
            <wp:positionV relativeFrom="paragraph">
              <wp:posOffset>33655</wp:posOffset>
            </wp:positionV>
            <wp:extent cx="3220085" cy="2501265"/>
            <wp:effectExtent l="0" t="0" r="0" b="0"/>
            <wp:wrapTight wrapText="bothSides">
              <wp:wrapPolygon edited="0">
                <wp:start x="0" y="0"/>
                <wp:lineTo x="0" y="21386"/>
                <wp:lineTo x="21468" y="21386"/>
                <wp:lineTo x="21468"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20085" cy="25012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944" behindDoc="1" locked="0" layoutInCell="1" allowOverlap="1" wp14:anchorId="3436A70C" wp14:editId="2FB335A0">
            <wp:simplePos x="0" y="0"/>
            <wp:positionH relativeFrom="column">
              <wp:posOffset>19685</wp:posOffset>
            </wp:positionH>
            <wp:positionV relativeFrom="paragraph">
              <wp:posOffset>95250</wp:posOffset>
            </wp:positionV>
            <wp:extent cx="493395" cy="530225"/>
            <wp:effectExtent l="19050" t="19050" r="1905" b="3175"/>
            <wp:wrapTight wrapText="bothSides">
              <wp:wrapPolygon edited="0">
                <wp:start x="-834" y="-776"/>
                <wp:lineTo x="-834" y="21729"/>
                <wp:lineTo x="21683" y="21729"/>
                <wp:lineTo x="21683" y="-776"/>
                <wp:lineTo x="-834" y="-776"/>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93395" cy="5302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b/>
        </w:rPr>
        <w:tab/>
      </w:r>
    </w:p>
    <w:p w14:paraId="0C65326E" w14:textId="77777777" w:rsidR="005B6012" w:rsidRDefault="005B6012" w:rsidP="005B6012">
      <w:pPr>
        <w:pStyle w:val="Normal2"/>
        <w:ind w:firstLine="360"/>
        <w:rPr>
          <w:b/>
        </w:rPr>
      </w:pPr>
      <w:r w:rsidRPr="00643F5F">
        <w:rPr>
          <w:b/>
        </w:rPr>
        <w:t>Grids:</w:t>
      </w:r>
    </w:p>
    <w:p w14:paraId="214C5A30" w14:textId="77777777" w:rsidR="005B6012" w:rsidRDefault="005B6012" w:rsidP="005B6012">
      <w:pPr>
        <w:pStyle w:val="Normal2"/>
        <w:ind w:firstLine="360"/>
        <w:rPr>
          <w:b/>
        </w:rPr>
      </w:pPr>
    </w:p>
    <w:p w14:paraId="092CAE12" w14:textId="77777777" w:rsidR="00546A1D" w:rsidRDefault="00546A1D" w:rsidP="00016C5E">
      <w:pPr>
        <w:pStyle w:val="Normal2"/>
      </w:pPr>
    </w:p>
    <w:p w14:paraId="121E98B9" w14:textId="77777777" w:rsidR="00546A1D" w:rsidRDefault="00546A1D" w:rsidP="00016C5E">
      <w:pPr>
        <w:pStyle w:val="Normal2"/>
      </w:pPr>
      <w:r>
        <w:t>Native Revit Grids and L</w:t>
      </w:r>
      <w:r w:rsidR="001F24EC">
        <w:t>evels are built from Rhino data, seen in an elevation view in Revit.</w:t>
      </w:r>
    </w:p>
    <w:p w14:paraId="3AD59CD1" w14:textId="77777777" w:rsidR="00546A1D" w:rsidRDefault="00546A1D" w:rsidP="00016C5E">
      <w:pPr>
        <w:pStyle w:val="Normal2"/>
      </w:pPr>
    </w:p>
    <w:p w14:paraId="2FEDCCD4" w14:textId="77777777" w:rsidR="00546A1D" w:rsidRDefault="00546A1D" w:rsidP="00016C5E">
      <w:pPr>
        <w:pStyle w:val="Normal2"/>
      </w:pPr>
    </w:p>
    <w:p w14:paraId="50D79EC1" w14:textId="77777777" w:rsidR="00546A1D" w:rsidRDefault="00546A1D" w:rsidP="00016C5E">
      <w:pPr>
        <w:pStyle w:val="Normal2"/>
      </w:pPr>
    </w:p>
    <w:p w14:paraId="7AF245B9" w14:textId="77777777" w:rsidR="00546A1D" w:rsidRDefault="00546A1D" w:rsidP="00016C5E">
      <w:pPr>
        <w:pStyle w:val="Normal2"/>
      </w:pPr>
    </w:p>
    <w:p w14:paraId="3B69D4D3" w14:textId="77777777" w:rsidR="00546A1D" w:rsidRDefault="00546A1D" w:rsidP="00016C5E">
      <w:pPr>
        <w:pStyle w:val="Normal2"/>
      </w:pPr>
    </w:p>
    <w:p w14:paraId="66167DFD" w14:textId="77777777" w:rsidR="00546A1D" w:rsidRDefault="00546A1D" w:rsidP="00016C5E">
      <w:pPr>
        <w:pStyle w:val="Normal2"/>
      </w:pPr>
    </w:p>
    <w:p w14:paraId="07EC3CDD" w14:textId="77777777" w:rsidR="00016C5E" w:rsidRDefault="00016C5E" w:rsidP="00016C5E">
      <w:pPr>
        <w:pStyle w:val="Spacer"/>
      </w:pPr>
    </w:p>
    <w:p w14:paraId="0CE7979F" w14:textId="77777777" w:rsidR="00917C6E" w:rsidRDefault="00E9769A" w:rsidP="00917C6E">
      <w:pPr>
        <w:pStyle w:val="Normal2"/>
      </w:pPr>
      <w:r>
        <w:rPr>
          <w:noProof/>
        </w:rPr>
        <w:drawing>
          <wp:inline distT="0" distB="0" distL="0" distR="0" wp14:anchorId="091D12CB" wp14:editId="3B66BD27">
            <wp:extent cx="6217920"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217920" cy="2743200"/>
                    </a:xfrm>
                    <a:prstGeom prst="rect">
                      <a:avLst/>
                    </a:prstGeom>
                  </pic:spPr>
                </pic:pic>
              </a:graphicData>
            </a:graphic>
          </wp:inline>
        </w:drawing>
      </w:r>
    </w:p>
    <w:p w14:paraId="2BB05E1E" w14:textId="77777777" w:rsidR="00546A1D" w:rsidRDefault="00546A1D" w:rsidP="00917C6E">
      <w:pPr>
        <w:pStyle w:val="Normal2"/>
        <w:rPr>
          <w:noProof/>
        </w:rPr>
      </w:pPr>
    </w:p>
    <w:p w14:paraId="281776F2" w14:textId="77777777" w:rsidR="00E9769A" w:rsidRPr="00FE3ADD" w:rsidRDefault="00E9769A" w:rsidP="00917C6E">
      <w:pPr>
        <w:pStyle w:val="Normal2"/>
      </w:pPr>
      <w:r>
        <w:rPr>
          <w:noProof/>
        </w:rPr>
        <w:drawing>
          <wp:inline distT="0" distB="0" distL="0" distR="0" wp14:anchorId="6F735EFA" wp14:editId="380F868C">
            <wp:extent cx="6236208" cy="1380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23059"/>
                    <a:stretch/>
                  </pic:blipFill>
                  <pic:spPr bwMode="auto">
                    <a:xfrm>
                      <a:off x="0" y="0"/>
                      <a:ext cx="6236208" cy="1380744"/>
                    </a:xfrm>
                    <a:prstGeom prst="rect">
                      <a:avLst/>
                    </a:prstGeom>
                    <a:ln>
                      <a:noFill/>
                    </a:ln>
                    <a:extLst>
                      <a:ext uri="{53640926-AAD7-44D8-BBD7-CCE9431645EC}">
                        <a14:shadowObscured xmlns:a14="http://schemas.microsoft.com/office/drawing/2010/main"/>
                      </a:ext>
                    </a:extLst>
                  </pic:spPr>
                </pic:pic>
              </a:graphicData>
            </a:graphic>
          </wp:inline>
        </w:drawing>
      </w:r>
    </w:p>
    <w:p w14:paraId="273AF7C9" w14:textId="77777777" w:rsidR="00546A1D" w:rsidRDefault="00546A1D" w:rsidP="00546A1D">
      <w:pPr>
        <w:pStyle w:val="Spacer"/>
      </w:pPr>
      <w:r>
        <w:br w:type="page"/>
      </w:r>
    </w:p>
    <w:p w14:paraId="1C4093A4" w14:textId="77777777" w:rsidR="00016C5E" w:rsidRDefault="00917C6E" w:rsidP="00643F5F">
      <w:pPr>
        <w:pStyle w:val="Normal2"/>
        <w:rPr>
          <w:b/>
        </w:rPr>
      </w:pPr>
      <w:r>
        <w:rPr>
          <w:noProof/>
        </w:rPr>
        <w:lastRenderedPageBreak/>
        <w:drawing>
          <wp:anchor distT="0" distB="0" distL="114300" distR="114300" simplePos="0" relativeHeight="251647488" behindDoc="1" locked="0" layoutInCell="1" allowOverlap="1" wp14:anchorId="46A967B9" wp14:editId="6BFD0D41">
            <wp:simplePos x="0" y="0"/>
            <wp:positionH relativeFrom="column">
              <wp:posOffset>19685</wp:posOffset>
            </wp:positionH>
            <wp:positionV relativeFrom="paragraph">
              <wp:posOffset>91440</wp:posOffset>
            </wp:positionV>
            <wp:extent cx="548640" cy="493395"/>
            <wp:effectExtent l="19050" t="19050" r="3810" b="1905"/>
            <wp:wrapTight wrapText="bothSides">
              <wp:wrapPolygon edited="0">
                <wp:start x="-750" y="-834"/>
                <wp:lineTo x="-750" y="21683"/>
                <wp:lineTo x="21750" y="21683"/>
                <wp:lineTo x="21750" y="-834"/>
                <wp:lineTo x="-750" y="-834"/>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48640" cy="4933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46CC833" w14:textId="77777777" w:rsidR="00643F5F" w:rsidRDefault="00643F5F" w:rsidP="00016C5E">
      <w:pPr>
        <w:pStyle w:val="Normal2"/>
        <w:ind w:firstLine="360"/>
        <w:rPr>
          <w:b/>
        </w:rPr>
      </w:pPr>
      <w:r w:rsidRPr="00643F5F">
        <w:rPr>
          <w:b/>
        </w:rPr>
        <w:t>Levels:</w:t>
      </w:r>
    </w:p>
    <w:p w14:paraId="0C4953A0" w14:textId="77777777" w:rsidR="00016C5E" w:rsidRDefault="00016C5E" w:rsidP="00244158">
      <w:pPr>
        <w:pStyle w:val="Normal2"/>
        <w:rPr>
          <w:b/>
        </w:rPr>
      </w:pPr>
    </w:p>
    <w:p w14:paraId="7419E7C8" w14:textId="77777777" w:rsidR="00016C5E" w:rsidRDefault="00016C5E" w:rsidP="00016C5E">
      <w:pPr>
        <w:pStyle w:val="Spacer"/>
      </w:pPr>
    </w:p>
    <w:p w14:paraId="20DDC883" w14:textId="77777777" w:rsidR="00917C6E" w:rsidRDefault="00546A1D" w:rsidP="00917C6E">
      <w:pPr>
        <w:pStyle w:val="Normal2"/>
      </w:pPr>
      <w:r>
        <w:rPr>
          <w:noProof/>
        </w:rPr>
        <w:drawing>
          <wp:inline distT="0" distB="0" distL="0" distR="0" wp14:anchorId="65F269C7" wp14:editId="1FD0D82D">
            <wp:extent cx="6217920" cy="17373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217920" cy="1737360"/>
                    </a:xfrm>
                    <a:prstGeom prst="rect">
                      <a:avLst/>
                    </a:prstGeom>
                  </pic:spPr>
                </pic:pic>
              </a:graphicData>
            </a:graphic>
          </wp:inline>
        </w:drawing>
      </w:r>
    </w:p>
    <w:p w14:paraId="77620FF2" w14:textId="77777777" w:rsidR="00917C6E" w:rsidRDefault="00546A1D" w:rsidP="00917C6E">
      <w:pPr>
        <w:pStyle w:val="Normal2"/>
      </w:pPr>
      <w:r>
        <w:rPr>
          <w:noProof/>
        </w:rPr>
        <w:drawing>
          <wp:inline distT="0" distB="0" distL="0" distR="0" wp14:anchorId="2A020ADE" wp14:editId="2B67BC4B">
            <wp:extent cx="6217920" cy="138906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r="23443"/>
                    <a:stretch/>
                  </pic:blipFill>
                  <pic:spPr bwMode="auto">
                    <a:xfrm>
                      <a:off x="0" y="0"/>
                      <a:ext cx="6221592" cy="1389888"/>
                    </a:xfrm>
                    <a:prstGeom prst="rect">
                      <a:avLst/>
                    </a:prstGeom>
                    <a:ln>
                      <a:noFill/>
                    </a:ln>
                    <a:extLst>
                      <a:ext uri="{53640926-AAD7-44D8-BBD7-CCE9431645EC}">
                        <a14:shadowObscured xmlns:a14="http://schemas.microsoft.com/office/drawing/2010/main"/>
                      </a:ext>
                    </a:extLst>
                  </pic:spPr>
                </pic:pic>
              </a:graphicData>
            </a:graphic>
          </wp:inline>
        </w:drawing>
      </w:r>
    </w:p>
    <w:p w14:paraId="080AA643" w14:textId="77777777" w:rsidR="00016C5E" w:rsidRDefault="00016C5E">
      <w:pPr>
        <w:spacing w:before="0"/>
      </w:pPr>
    </w:p>
    <w:p w14:paraId="1B9908D2" w14:textId="77777777" w:rsidR="001F24EC" w:rsidRDefault="001F24EC">
      <w:pPr>
        <w:spacing w:before="0"/>
      </w:pPr>
    </w:p>
    <w:p w14:paraId="58F427C5" w14:textId="77777777" w:rsidR="001F24EC" w:rsidRDefault="001F24EC">
      <w:pPr>
        <w:spacing w:before="0"/>
      </w:pPr>
      <w:r>
        <w:t xml:space="preserve">Columns, </w:t>
      </w:r>
      <w:r w:rsidR="00C840C5">
        <w:t xml:space="preserve">beams, floors, </w:t>
      </w:r>
      <w:r>
        <w:t xml:space="preserve">walls, room separation lines, rooms, and family insertions </w:t>
      </w:r>
      <w:r w:rsidR="00C840C5">
        <w:t xml:space="preserve">over a topography surface, all created in </w:t>
      </w:r>
      <w:r>
        <w:t>Revit</w:t>
      </w:r>
      <w:r w:rsidR="00C840C5">
        <w:t xml:space="preserve"> from Rhino geometry</w:t>
      </w:r>
      <w:r>
        <w:t>.</w:t>
      </w:r>
    </w:p>
    <w:p w14:paraId="29A69559" w14:textId="77777777" w:rsidR="001F24EC" w:rsidRDefault="001F24EC" w:rsidP="00C840C5">
      <w:pPr>
        <w:pStyle w:val="Spacer"/>
      </w:pPr>
    </w:p>
    <w:p w14:paraId="76BC3692" w14:textId="77777777" w:rsidR="001F24EC" w:rsidRDefault="00C840C5" w:rsidP="00C840C5">
      <w:pPr>
        <w:pStyle w:val="Spacer"/>
      </w:pPr>
      <w:r>
        <w:rPr>
          <w:noProof/>
        </w:rPr>
        <w:drawing>
          <wp:inline distT="0" distB="0" distL="0" distR="0" wp14:anchorId="45AF5453" wp14:editId="7242CE23">
            <wp:extent cx="6217920" cy="3362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5021" b="6438"/>
                    <a:stretch/>
                  </pic:blipFill>
                  <pic:spPr bwMode="auto">
                    <a:xfrm>
                      <a:off x="0" y="0"/>
                      <a:ext cx="6216506" cy="3361930"/>
                    </a:xfrm>
                    <a:prstGeom prst="rect">
                      <a:avLst/>
                    </a:prstGeom>
                    <a:ln>
                      <a:noFill/>
                    </a:ln>
                    <a:extLst>
                      <a:ext uri="{53640926-AAD7-44D8-BBD7-CCE9431645EC}">
                        <a14:shadowObscured xmlns:a14="http://schemas.microsoft.com/office/drawing/2010/main"/>
                      </a:ext>
                    </a:extLst>
                  </pic:spPr>
                </pic:pic>
              </a:graphicData>
            </a:graphic>
          </wp:inline>
        </w:drawing>
      </w:r>
    </w:p>
    <w:p w14:paraId="2D866491" w14:textId="77777777" w:rsidR="001F24EC" w:rsidRDefault="001F24EC">
      <w:pPr>
        <w:spacing w:before="0"/>
        <w:rPr>
          <w:sz w:val="12"/>
          <w:szCs w:val="20"/>
        </w:rPr>
      </w:pPr>
      <w:r>
        <w:br w:type="page"/>
      </w:r>
    </w:p>
    <w:p w14:paraId="17CCED50" w14:textId="77777777" w:rsidR="001F24EC" w:rsidRDefault="001F24EC" w:rsidP="001F24EC">
      <w:pPr>
        <w:pStyle w:val="Spacer"/>
      </w:pPr>
    </w:p>
    <w:p w14:paraId="2BB8D95A" w14:textId="77777777" w:rsidR="00016C5E" w:rsidRDefault="00917C6E" w:rsidP="00016C5E">
      <w:pPr>
        <w:pStyle w:val="Normal2"/>
      </w:pPr>
      <w:r>
        <w:rPr>
          <w:noProof/>
        </w:rPr>
        <w:drawing>
          <wp:anchor distT="0" distB="0" distL="114300" distR="114300" simplePos="0" relativeHeight="251648512" behindDoc="1" locked="0" layoutInCell="1" allowOverlap="1" wp14:anchorId="07EB1AB1" wp14:editId="616BA315">
            <wp:simplePos x="0" y="0"/>
            <wp:positionH relativeFrom="column">
              <wp:posOffset>19685</wp:posOffset>
            </wp:positionH>
            <wp:positionV relativeFrom="paragraph">
              <wp:posOffset>31115</wp:posOffset>
            </wp:positionV>
            <wp:extent cx="548640" cy="511810"/>
            <wp:effectExtent l="19050" t="19050" r="3810" b="2540"/>
            <wp:wrapTight wrapText="bothSides">
              <wp:wrapPolygon edited="0">
                <wp:start x="-750" y="-804"/>
                <wp:lineTo x="-750" y="21707"/>
                <wp:lineTo x="21750" y="21707"/>
                <wp:lineTo x="21750" y="-804"/>
                <wp:lineTo x="-750" y="-804"/>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48640" cy="5118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D770984" w14:textId="77777777" w:rsidR="00643F5F" w:rsidRDefault="00643F5F" w:rsidP="00016C5E">
      <w:pPr>
        <w:pStyle w:val="Normal2"/>
        <w:ind w:firstLine="360"/>
        <w:rPr>
          <w:b/>
        </w:rPr>
      </w:pPr>
      <w:r w:rsidRPr="00643F5F">
        <w:rPr>
          <w:b/>
        </w:rPr>
        <w:t>Lines:</w:t>
      </w:r>
    </w:p>
    <w:p w14:paraId="0AB4F329" w14:textId="77777777" w:rsidR="00016C5E" w:rsidRPr="00016C5E" w:rsidRDefault="00016C5E" w:rsidP="00016C5E">
      <w:pPr>
        <w:pStyle w:val="Normal2"/>
      </w:pPr>
    </w:p>
    <w:p w14:paraId="5AE11614" w14:textId="77777777" w:rsidR="00016C5E" w:rsidRDefault="00016C5E" w:rsidP="00016C5E">
      <w:pPr>
        <w:pStyle w:val="Spacer"/>
      </w:pPr>
    </w:p>
    <w:p w14:paraId="0818E139" w14:textId="77777777" w:rsidR="00C6606E" w:rsidRDefault="00C6606E" w:rsidP="00C6606E">
      <w:pPr>
        <w:pStyle w:val="Normal2"/>
      </w:pPr>
      <w:r>
        <w:t xml:space="preserve">The </w:t>
      </w:r>
      <w:r w:rsidRPr="00295E05">
        <w:rPr>
          <w:b/>
        </w:rPr>
        <w:t>Lines</w:t>
      </w:r>
      <w:r>
        <w:t xml:space="preserve"> component processes Rhino curves into lines in Revit.</w:t>
      </w:r>
    </w:p>
    <w:p w14:paraId="3D850706" w14:textId="77777777" w:rsidR="00C979FB" w:rsidRDefault="00C979FB" w:rsidP="00C979FB">
      <w:r>
        <w:rPr>
          <w:noProof/>
        </w:rPr>
        <w:drawing>
          <wp:inline distT="0" distB="0" distL="0" distR="0" wp14:anchorId="795C51F7" wp14:editId="65C15BCD">
            <wp:extent cx="6227064" cy="235000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227064" cy="2350008"/>
                    </a:xfrm>
                    <a:prstGeom prst="rect">
                      <a:avLst/>
                    </a:prstGeom>
                  </pic:spPr>
                </pic:pic>
              </a:graphicData>
            </a:graphic>
          </wp:inline>
        </w:drawing>
      </w:r>
    </w:p>
    <w:p w14:paraId="336B3750" w14:textId="77777777" w:rsidR="00C979FB" w:rsidRDefault="00C979FB" w:rsidP="00C979FB">
      <w:r>
        <w:rPr>
          <w:noProof/>
        </w:rPr>
        <w:drawing>
          <wp:inline distT="0" distB="0" distL="0" distR="0" wp14:anchorId="45EBB70A" wp14:editId="7ED9E63A">
            <wp:extent cx="6263640" cy="116128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r="23645"/>
                    <a:stretch/>
                  </pic:blipFill>
                  <pic:spPr bwMode="auto">
                    <a:xfrm>
                      <a:off x="0" y="0"/>
                      <a:ext cx="6263640" cy="1161288"/>
                    </a:xfrm>
                    <a:prstGeom prst="rect">
                      <a:avLst/>
                    </a:prstGeom>
                    <a:ln>
                      <a:noFill/>
                    </a:ln>
                    <a:extLst>
                      <a:ext uri="{53640926-AAD7-44D8-BBD7-CCE9431645EC}">
                        <a14:shadowObscured xmlns:a14="http://schemas.microsoft.com/office/drawing/2010/main"/>
                      </a:ext>
                    </a:extLst>
                  </pic:spPr>
                </pic:pic>
              </a:graphicData>
            </a:graphic>
          </wp:inline>
        </w:drawing>
      </w:r>
    </w:p>
    <w:p w14:paraId="3335D281" w14:textId="77777777" w:rsidR="00C6606E" w:rsidRDefault="00C6606E" w:rsidP="00C6606E">
      <w:pPr>
        <w:pStyle w:val="Normal2"/>
      </w:pPr>
    </w:p>
    <w:p w14:paraId="32D95B8E" w14:textId="77777777" w:rsidR="00C6606E" w:rsidRDefault="00C6606E" w:rsidP="00C6606E">
      <w:pPr>
        <w:pStyle w:val="Normal2"/>
      </w:pPr>
      <w:r>
        <w:t>The Curves connection accepts a list of Rhino curves.</w:t>
      </w:r>
    </w:p>
    <w:p w14:paraId="579A355E" w14:textId="77777777" w:rsidR="00C6606E" w:rsidRDefault="00C6606E" w:rsidP="00C6606E">
      <w:pPr>
        <w:pStyle w:val="Normal2"/>
      </w:pPr>
      <w:r>
        <w:rPr>
          <w:noProof/>
        </w:rPr>
        <w:drawing>
          <wp:anchor distT="0" distB="0" distL="114300" distR="114300" simplePos="0" relativeHeight="251646464" behindDoc="1" locked="0" layoutInCell="1" allowOverlap="1" wp14:anchorId="086238FB" wp14:editId="3B30BD0A">
            <wp:simplePos x="0" y="0"/>
            <wp:positionH relativeFrom="column">
              <wp:posOffset>3429635</wp:posOffset>
            </wp:positionH>
            <wp:positionV relativeFrom="paragraph">
              <wp:posOffset>182245</wp:posOffset>
            </wp:positionV>
            <wp:extent cx="2523490" cy="2276475"/>
            <wp:effectExtent l="0" t="0" r="0" b="0"/>
            <wp:wrapTight wrapText="bothSides">
              <wp:wrapPolygon edited="0">
                <wp:start x="0" y="0"/>
                <wp:lineTo x="0" y="21510"/>
                <wp:lineTo x="21361" y="21510"/>
                <wp:lineTo x="2136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523490" cy="2276475"/>
                    </a:xfrm>
                    <a:prstGeom prst="rect">
                      <a:avLst/>
                    </a:prstGeom>
                  </pic:spPr>
                </pic:pic>
              </a:graphicData>
            </a:graphic>
            <wp14:sizeRelH relativeFrom="page">
              <wp14:pctWidth>0</wp14:pctWidth>
            </wp14:sizeRelH>
            <wp14:sizeRelV relativeFrom="page">
              <wp14:pctHeight>0</wp14:pctHeight>
            </wp14:sizeRelV>
          </wp:anchor>
        </w:drawing>
      </w:r>
      <w:r>
        <w:t xml:space="preserve">The component can create four different kinds of Revit lines: </w:t>
      </w:r>
      <w:r w:rsidRPr="00295E05">
        <w:rPr>
          <w:b/>
        </w:rPr>
        <w:t>Detail Lines</w:t>
      </w:r>
      <w:r>
        <w:t xml:space="preserve">, </w:t>
      </w:r>
      <w:r w:rsidRPr="00295E05">
        <w:rPr>
          <w:b/>
        </w:rPr>
        <w:t>Model Lines</w:t>
      </w:r>
      <w:r>
        <w:t xml:space="preserve">, </w:t>
      </w:r>
      <w:r w:rsidRPr="00295E05">
        <w:rPr>
          <w:b/>
        </w:rPr>
        <w:t>Area Boundary Lines</w:t>
      </w:r>
      <w:r>
        <w:t xml:space="preserve">, and </w:t>
      </w:r>
      <w:r w:rsidRPr="00295E05">
        <w:rPr>
          <w:b/>
        </w:rPr>
        <w:t>Room Separation Lines</w:t>
      </w:r>
      <w:r>
        <w:t>.  By right-clicking on the component the output can be switched between these.</w:t>
      </w:r>
    </w:p>
    <w:p w14:paraId="51FE4EBC" w14:textId="77777777" w:rsidR="00C6606E" w:rsidRDefault="00C6606E" w:rsidP="00C6606E">
      <w:pPr>
        <w:pStyle w:val="Normal2"/>
      </w:pPr>
    </w:p>
    <w:p w14:paraId="241F583E" w14:textId="77777777" w:rsidR="00C6606E" w:rsidRDefault="00C6606E" w:rsidP="00C6606E">
      <w:pPr>
        <w:pStyle w:val="Normal2"/>
      </w:pPr>
    </w:p>
    <w:p w14:paraId="6189031C" w14:textId="77777777" w:rsidR="00C6606E" w:rsidRDefault="00C6606E" w:rsidP="00C6606E">
      <w:pPr>
        <w:pStyle w:val="Normal2"/>
      </w:pPr>
    </w:p>
    <w:p w14:paraId="6049390A" w14:textId="77777777" w:rsidR="00C6606E" w:rsidRDefault="00C6606E" w:rsidP="00C6606E">
      <w:pPr>
        <w:pStyle w:val="Normal2"/>
      </w:pPr>
    </w:p>
    <w:p w14:paraId="741E15BD" w14:textId="77777777" w:rsidR="00C6606E" w:rsidRDefault="00C6606E" w:rsidP="00C6606E">
      <w:pPr>
        <w:pStyle w:val="Normal2"/>
      </w:pPr>
    </w:p>
    <w:p w14:paraId="4134DD16" w14:textId="77777777" w:rsidR="00C6606E" w:rsidRDefault="00C6606E" w:rsidP="00C6606E">
      <w:pPr>
        <w:pStyle w:val="Normal2"/>
      </w:pPr>
    </w:p>
    <w:p w14:paraId="24125E59" w14:textId="77777777" w:rsidR="00C6606E" w:rsidRDefault="00C6606E" w:rsidP="00C6606E">
      <w:pPr>
        <w:pStyle w:val="Normal2"/>
      </w:pPr>
    </w:p>
    <w:p w14:paraId="6FBA4F80" w14:textId="77777777" w:rsidR="00C6606E" w:rsidRDefault="00C6606E" w:rsidP="00C6606E">
      <w:pPr>
        <w:pStyle w:val="Normal2"/>
      </w:pPr>
    </w:p>
    <w:p w14:paraId="5988D32A" w14:textId="77777777" w:rsidR="00016C5E" w:rsidRDefault="00016C5E">
      <w:pPr>
        <w:spacing w:before="0"/>
      </w:pPr>
      <w:r>
        <w:br w:type="page"/>
      </w:r>
    </w:p>
    <w:p w14:paraId="7119E139" w14:textId="77777777" w:rsidR="00016C5E" w:rsidRPr="00016C5E" w:rsidRDefault="00016C5E" w:rsidP="00016C5E">
      <w:pPr>
        <w:pStyle w:val="Normal2"/>
      </w:pPr>
      <w:r>
        <w:rPr>
          <w:noProof/>
        </w:rPr>
        <w:lastRenderedPageBreak/>
        <w:drawing>
          <wp:anchor distT="0" distB="0" distL="114300" distR="114300" simplePos="0" relativeHeight="251649536" behindDoc="1" locked="0" layoutInCell="1" allowOverlap="1" wp14:anchorId="57D109E3" wp14:editId="097540D4">
            <wp:simplePos x="0" y="0"/>
            <wp:positionH relativeFrom="column">
              <wp:posOffset>19685</wp:posOffset>
            </wp:positionH>
            <wp:positionV relativeFrom="paragraph">
              <wp:posOffset>38100</wp:posOffset>
            </wp:positionV>
            <wp:extent cx="511810" cy="474980"/>
            <wp:effectExtent l="19050" t="19050" r="2540" b="1270"/>
            <wp:wrapTight wrapText="bothSides">
              <wp:wrapPolygon edited="0">
                <wp:start x="-804" y="-866"/>
                <wp:lineTo x="-804" y="21658"/>
                <wp:lineTo x="21707" y="21658"/>
                <wp:lineTo x="21707" y="-866"/>
                <wp:lineTo x="-804" y="-866"/>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11810" cy="4749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8E2484A" w14:textId="77777777" w:rsidR="00643F5F" w:rsidRDefault="00917C6E" w:rsidP="00643F5F">
      <w:pPr>
        <w:pStyle w:val="Normal2"/>
        <w:rPr>
          <w:b/>
        </w:rPr>
      </w:pPr>
      <w:r>
        <w:rPr>
          <w:b/>
        </w:rPr>
        <w:tab/>
      </w:r>
      <w:r w:rsidR="00643F5F" w:rsidRPr="00643F5F">
        <w:rPr>
          <w:b/>
        </w:rPr>
        <w:t>Rooms and Areas:</w:t>
      </w:r>
    </w:p>
    <w:p w14:paraId="6BFBE6AB" w14:textId="77777777" w:rsidR="00016C5E" w:rsidRDefault="00016C5E" w:rsidP="00016C5E">
      <w:pPr>
        <w:pStyle w:val="Normal2"/>
      </w:pPr>
    </w:p>
    <w:p w14:paraId="39CD1945" w14:textId="77777777" w:rsidR="00016C5E" w:rsidRPr="00016C5E" w:rsidRDefault="00016C5E" w:rsidP="00016C5E">
      <w:pPr>
        <w:pStyle w:val="Spacer"/>
      </w:pPr>
    </w:p>
    <w:p w14:paraId="0C4F3C51" w14:textId="77777777" w:rsidR="00C6606E" w:rsidRDefault="00C979FB" w:rsidP="00C6606E">
      <w:pPr>
        <w:pStyle w:val="Normal2"/>
      </w:pPr>
      <w:r>
        <w:rPr>
          <w:noProof/>
        </w:rPr>
        <w:drawing>
          <wp:inline distT="0" distB="0" distL="0" distR="0" wp14:anchorId="7244C60D" wp14:editId="536ED409">
            <wp:extent cx="6190488" cy="1673352"/>
            <wp:effectExtent l="0" t="0" r="127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190488" cy="1673352"/>
                    </a:xfrm>
                    <a:prstGeom prst="rect">
                      <a:avLst/>
                    </a:prstGeom>
                  </pic:spPr>
                </pic:pic>
              </a:graphicData>
            </a:graphic>
          </wp:inline>
        </w:drawing>
      </w:r>
    </w:p>
    <w:p w14:paraId="56C9B781" w14:textId="77777777" w:rsidR="00C6606E" w:rsidRDefault="00C6606E" w:rsidP="00C6606E">
      <w:pPr>
        <w:pStyle w:val="Normal2"/>
      </w:pPr>
      <w:r>
        <w:rPr>
          <w:noProof/>
        </w:rPr>
        <w:drawing>
          <wp:inline distT="0" distB="0" distL="0" distR="0" wp14:anchorId="5DC94C16" wp14:editId="0E78DAA3">
            <wp:extent cx="2487168" cy="21854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87168" cy="2185416"/>
                    </a:xfrm>
                    <a:prstGeom prst="rect">
                      <a:avLst/>
                    </a:prstGeom>
                  </pic:spPr>
                </pic:pic>
              </a:graphicData>
            </a:graphic>
          </wp:inline>
        </w:drawing>
      </w:r>
      <w:r w:rsidR="00931326">
        <w:tab/>
      </w:r>
      <w:r w:rsidR="00931326">
        <w:tab/>
      </w:r>
      <w:r w:rsidR="00931326">
        <w:tab/>
      </w:r>
      <w:r w:rsidR="00931326">
        <w:tab/>
      </w:r>
      <w:r w:rsidR="00931326">
        <w:rPr>
          <w:noProof/>
        </w:rPr>
        <w:drawing>
          <wp:inline distT="0" distB="0" distL="0" distR="0" wp14:anchorId="4D684F3E" wp14:editId="35B4E7EC">
            <wp:extent cx="2266122" cy="222777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268335" cy="2229955"/>
                    </a:xfrm>
                    <a:prstGeom prst="rect">
                      <a:avLst/>
                    </a:prstGeom>
                  </pic:spPr>
                </pic:pic>
              </a:graphicData>
            </a:graphic>
          </wp:inline>
        </w:drawing>
      </w:r>
    </w:p>
    <w:p w14:paraId="1391C607" w14:textId="77777777" w:rsidR="00C6606E" w:rsidRPr="00A12854" w:rsidRDefault="00C979FB" w:rsidP="00C6606E">
      <w:pPr>
        <w:pStyle w:val="Normal2"/>
      </w:pPr>
      <w:r>
        <w:rPr>
          <w:noProof/>
        </w:rPr>
        <w:drawing>
          <wp:inline distT="0" distB="0" distL="0" distR="0" wp14:anchorId="78321FDF" wp14:editId="35FDB7BB">
            <wp:extent cx="6199632" cy="113385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23778"/>
                    <a:stretch/>
                  </pic:blipFill>
                  <pic:spPr bwMode="auto">
                    <a:xfrm>
                      <a:off x="0" y="0"/>
                      <a:ext cx="6199632" cy="1133856"/>
                    </a:xfrm>
                    <a:prstGeom prst="rect">
                      <a:avLst/>
                    </a:prstGeom>
                    <a:ln>
                      <a:noFill/>
                    </a:ln>
                    <a:extLst>
                      <a:ext uri="{53640926-AAD7-44D8-BBD7-CCE9431645EC}">
                        <a14:shadowObscured xmlns:a14="http://schemas.microsoft.com/office/drawing/2010/main"/>
                      </a:ext>
                    </a:extLst>
                  </pic:spPr>
                </pic:pic>
              </a:graphicData>
            </a:graphic>
          </wp:inline>
        </w:drawing>
      </w:r>
    </w:p>
    <w:p w14:paraId="5A66BF2D" w14:textId="77777777" w:rsidR="00016C5E" w:rsidRDefault="00016C5E">
      <w:pPr>
        <w:spacing w:before="0"/>
        <w:rPr>
          <w:sz w:val="12"/>
          <w:szCs w:val="20"/>
        </w:rPr>
      </w:pPr>
      <w:r>
        <w:br w:type="page"/>
      </w:r>
    </w:p>
    <w:p w14:paraId="32C109E0" w14:textId="77777777" w:rsidR="00643F5F" w:rsidRDefault="00643F5F" w:rsidP="00643F5F">
      <w:pPr>
        <w:pStyle w:val="Heading2"/>
      </w:pPr>
      <w:r>
        <w:lastRenderedPageBreak/>
        <w:t>Simple Revit Forms</w:t>
      </w:r>
    </w:p>
    <w:p w14:paraId="32A498C3" w14:textId="77777777" w:rsidR="00016C5E" w:rsidRPr="00016C5E" w:rsidRDefault="00016C5E" w:rsidP="00016C5E">
      <w:pPr>
        <w:pStyle w:val="Normal2"/>
      </w:pPr>
    </w:p>
    <w:p w14:paraId="6F854821" w14:textId="77777777" w:rsidR="00016C5E" w:rsidRDefault="00016C5E" w:rsidP="00016C5E">
      <w:pPr>
        <w:pStyle w:val="Normal2"/>
      </w:pPr>
      <w:r>
        <w:rPr>
          <w:noProof/>
        </w:rPr>
        <w:drawing>
          <wp:anchor distT="0" distB="0" distL="114300" distR="114300" simplePos="0" relativeHeight="251650560" behindDoc="1" locked="0" layoutInCell="1" allowOverlap="1" wp14:anchorId="617E5560" wp14:editId="469E38EA">
            <wp:simplePos x="0" y="0"/>
            <wp:positionH relativeFrom="column">
              <wp:posOffset>19685</wp:posOffset>
            </wp:positionH>
            <wp:positionV relativeFrom="paragraph">
              <wp:posOffset>90170</wp:posOffset>
            </wp:positionV>
            <wp:extent cx="648970" cy="530225"/>
            <wp:effectExtent l="19050" t="19050" r="0" b="3175"/>
            <wp:wrapTight wrapText="bothSides">
              <wp:wrapPolygon edited="0">
                <wp:start x="-634" y="-776"/>
                <wp:lineTo x="-634" y="21729"/>
                <wp:lineTo x="21558" y="21729"/>
                <wp:lineTo x="21558" y="-776"/>
                <wp:lineTo x="-634" y="-776"/>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48970" cy="5302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72D0B47" w14:textId="77777777" w:rsidR="00643F5F" w:rsidRDefault="00917C6E" w:rsidP="00643F5F">
      <w:pPr>
        <w:pStyle w:val="Normal2"/>
        <w:rPr>
          <w:b/>
        </w:rPr>
      </w:pPr>
      <w:r>
        <w:rPr>
          <w:b/>
        </w:rPr>
        <w:tab/>
      </w:r>
      <w:r w:rsidR="00643F5F" w:rsidRPr="00C6606E">
        <w:rPr>
          <w:b/>
        </w:rPr>
        <w:t>Beams:</w:t>
      </w:r>
    </w:p>
    <w:p w14:paraId="46169535" w14:textId="77777777" w:rsidR="00016C5E" w:rsidRDefault="00016C5E" w:rsidP="00016C5E">
      <w:pPr>
        <w:pStyle w:val="Normal2"/>
      </w:pPr>
    </w:p>
    <w:p w14:paraId="6B66FA1A" w14:textId="77777777" w:rsidR="00016C5E" w:rsidRPr="00016C5E" w:rsidRDefault="00016C5E" w:rsidP="00016C5E">
      <w:pPr>
        <w:pStyle w:val="Spacer"/>
      </w:pPr>
    </w:p>
    <w:p w14:paraId="6895AE34" w14:textId="77777777" w:rsidR="00917C6E" w:rsidRDefault="00C979FB" w:rsidP="00917C6E">
      <w:pPr>
        <w:pStyle w:val="Normal2"/>
      </w:pPr>
      <w:r>
        <w:rPr>
          <w:noProof/>
        </w:rPr>
        <w:drawing>
          <wp:inline distT="0" distB="0" distL="0" distR="0" wp14:anchorId="3EFA3835" wp14:editId="204B22DF">
            <wp:extent cx="6199632" cy="2359152"/>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199632" cy="2359152"/>
                    </a:xfrm>
                    <a:prstGeom prst="rect">
                      <a:avLst/>
                    </a:prstGeom>
                  </pic:spPr>
                </pic:pic>
              </a:graphicData>
            </a:graphic>
          </wp:inline>
        </w:drawing>
      </w:r>
    </w:p>
    <w:p w14:paraId="5148FD59" w14:textId="77777777" w:rsidR="00917C6E" w:rsidRDefault="00C979FB" w:rsidP="00917C6E">
      <w:pPr>
        <w:pStyle w:val="Normal2"/>
      </w:pPr>
      <w:r>
        <w:rPr>
          <w:noProof/>
        </w:rPr>
        <w:drawing>
          <wp:inline distT="0" distB="0" distL="0" distR="0" wp14:anchorId="7D8581C6" wp14:editId="05D0950D">
            <wp:extent cx="6089904" cy="112471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24640"/>
                    <a:stretch/>
                  </pic:blipFill>
                  <pic:spPr bwMode="auto">
                    <a:xfrm>
                      <a:off x="0" y="0"/>
                      <a:ext cx="6089904" cy="1124712"/>
                    </a:xfrm>
                    <a:prstGeom prst="rect">
                      <a:avLst/>
                    </a:prstGeom>
                    <a:ln>
                      <a:noFill/>
                    </a:ln>
                    <a:extLst>
                      <a:ext uri="{53640926-AAD7-44D8-BBD7-CCE9431645EC}">
                        <a14:shadowObscured xmlns:a14="http://schemas.microsoft.com/office/drawing/2010/main"/>
                      </a:ext>
                    </a:extLst>
                  </pic:spPr>
                </pic:pic>
              </a:graphicData>
            </a:graphic>
          </wp:inline>
        </w:drawing>
      </w:r>
    </w:p>
    <w:p w14:paraId="782C0DDB" w14:textId="77777777" w:rsidR="00931326" w:rsidRDefault="00931326" w:rsidP="00931326">
      <w:pPr>
        <w:pStyle w:val="Spacer"/>
      </w:pPr>
    </w:p>
    <w:p w14:paraId="4D1C722F" w14:textId="77777777" w:rsidR="00931326" w:rsidRPr="00A62F5C" w:rsidRDefault="00931326" w:rsidP="00931326">
      <w:pPr>
        <w:pStyle w:val="Normal2"/>
        <w:ind w:left="1080"/>
      </w:pPr>
      <w:r>
        <w:rPr>
          <w:noProof/>
        </w:rPr>
        <w:drawing>
          <wp:inline distT="0" distB="0" distL="0" distR="0" wp14:anchorId="2DF2BA9D" wp14:editId="53EDD6ED">
            <wp:extent cx="4412974" cy="316640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20066" cy="3171491"/>
                    </a:xfrm>
                    <a:prstGeom prst="rect">
                      <a:avLst/>
                    </a:prstGeom>
                  </pic:spPr>
                </pic:pic>
              </a:graphicData>
            </a:graphic>
          </wp:inline>
        </w:drawing>
      </w:r>
    </w:p>
    <w:p w14:paraId="57555701" w14:textId="77777777" w:rsidR="00D56955" w:rsidRDefault="00D56955">
      <w:pPr>
        <w:spacing w:before="0"/>
        <w:rPr>
          <w:sz w:val="12"/>
          <w:szCs w:val="20"/>
        </w:rPr>
      </w:pPr>
      <w:r>
        <w:br w:type="page"/>
      </w:r>
    </w:p>
    <w:p w14:paraId="7FF7AAB5" w14:textId="77777777" w:rsidR="00D56955" w:rsidRDefault="00D56955" w:rsidP="00643F5F">
      <w:pPr>
        <w:pStyle w:val="Normal2"/>
        <w:rPr>
          <w:b/>
        </w:rPr>
      </w:pPr>
      <w:r>
        <w:rPr>
          <w:noProof/>
        </w:rPr>
        <w:lastRenderedPageBreak/>
        <w:drawing>
          <wp:anchor distT="0" distB="0" distL="114300" distR="114300" simplePos="0" relativeHeight="251651584" behindDoc="1" locked="0" layoutInCell="1" allowOverlap="1" wp14:anchorId="665B1D49" wp14:editId="507F5588">
            <wp:simplePos x="0" y="0"/>
            <wp:positionH relativeFrom="column">
              <wp:posOffset>19685</wp:posOffset>
            </wp:positionH>
            <wp:positionV relativeFrom="paragraph">
              <wp:posOffset>30480</wp:posOffset>
            </wp:positionV>
            <wp:extent cx="511810" cy="511810"/>
            <wp:effectExtent l="19050" t="19050" r="2540" b="2540"/>
            <wp:wrapTight wrapText="bothSides">
              <wp:wrapPolygon edited="0">
                <wp:start x="-804" y="-804"/>
                <wp:lineTo x="-804" y="21707"/>
                <wp:lineTo x="21707" y="21707"/>
                <wp:lineTo x="21707" y="-804"/>
                <wp:lineTo x="-804" y="-804"/>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11810" cy="5118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B5CF0CA" w14:textId="77777777" w:rsidR="00643F5F" w:rsidRDefault="00917C6E" w:rsidP="00643F5F">
      <w:pPr>
        <w:pStyle w:val="Normal2"/>
        <w:rPr>
          <w:b/>
        </w:rPr>
      </w:pPr>
      <w:r>
        <w:rPr>
          <w:b/>
        </w:rPr>
        <w:tab/>
      </w:r>
      <w:r w:rsidR="00643F5F" w:rsidRPr="00C6606E">
        <w:rPr>
          <w:b/>
        </w:rPr>
        <w:t>Columns:</w:t>
      </w:r>
    </w:p>
    <w:p w14:paraId="178E6C26" w14:textId="77777777" w:rsidR="00D56955" w:rsidRDefault="00D56955" w:rsidP="00D56955">
      <w:pPr>
        <w:pStyle w:val="Normal2"/>
      </w:pPr>
    </w:p>
    <w:p w14:paraId="4DD79D75" w14:textId="77777777" w:rsidR="00D56955" w:rsidRPr="00D56955" w:rsidRDefault="00D56955" w:rsidP="00D56955">
      <w:pPr>
        <w:pStyle w:val="Spacer"/>
      </w:pPr>
    </w:p>
    <w:p w14:paraId="63C07F6C" w14:textId="77777777" w:rsidR="00C6606E" w:rsidRDefault="00C979FB" w:rsidP="00C6606E">
      <w:pPr>
        <w:pStyle w:val="Normal2"/>
      </w:pPr>
      <w:r>
        <w:rPr>
          <w:noProof/>
        </w:rPr>
        <w:drawing>
          <wp:inline distT="0" distB="0" distL="0" distR="0" wp14:anchorId="40011E58" wp14:editId="05F5EAF1">
            <wp:extent cx="6199632" cy="28986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199632" cy="2898648"/>
                    </a:xfrm>
                    <a:prstGeom prst="rect">
                      <a:avLst/>
                    </a:prstGeom>
                  </pic:spPr>
                </pic:pic>
              </a:graphicData>
            </a:graphic>
          </wp:inline>
        </w:drawing>
      </w:r>
    </w:p>
    <w:p w14:paraId="6AE53DFB" w14:textId="77777777" w:rsidR="00C6606E" w:rsidRDefault="00C6606E" w:rsidP="00C6606E">
      <w:pPr>
        <w:pStyle w:val="Normal2"/>
      </w:pPr>
      <w:r>
        <w:rPr>
          <w:noProof/>
        </w:rPr>
        <w:drawing>
          <wp:inline distT="0" distB="0" distL="0" distR="0" wp14:anchorId="4642D247" wp14:editId="0C89C683">
            <wp:extent cx="2423160" cy="29626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423160" cy="2962656"/>
                    </a:xfrm>
                    <a:prstGeom prst="rect">
                      <a:avLst/>
                    </a:prstGeom>
                  </pic:spPr>
                </pic:pic>
              </a:graphicData>
            </a:graphic>
          </wp:inline>
        </w:drawing>
      </w:r>
      <w:r w:rsidR="00931326">
        <w:t xml:space="preserve">                           </w:t>
      </w:r>
      <w:r w:rsidR="00931326">
        <w:rPr>
          <w:noProof/>
        </w:rPr>
        <w:drawing>
          <wp:inline distT="0" distB="0" distL="0" distR="0" wp14:anchorId="1C914577" wp14:editId="0C22B0B6">
            <wp:extent cx="2091193" cy="294565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092301" cy="2947220"/>
                    </a:xfrm>
                    <a:prstGeom prst="rect">
                      <a:avLst/>
                    </a:prstGeom>
                  </pic:spPr>
                </pic:pic>
              </a:graphicData>
            </a:graphic>
          </wp:inline>
        </w:drawing>
      </w:r>
    </w:p>
    <w:p w14:paraId="7787A7AA" w14:textId="77777777" w:rsidR="00C6606E" w:rsidRDefault="00C979FB" w:rsidP="00C6606E">
      <w:pPr>
        <w:pStyle w:val="Normal2"/>
      </w:pPr>
      <w:r>
        <w:rPr>
          <w:noProof/>
        </w:rPr>
        <w:drawing>
          <wp:inline distT="0" distB="0" distL="0" distR="0" wp14:anchorId="29E1FEB9" wp14:editId="5DF5D96B">
            <wp:extent cx="6473952" cy="102412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20054"/>
                    <a:stretch/>
                  </pic:blipFill>
                  <pic:spPr bwMode="auto">
                    <a:xfrm>
                      <a:off x="0" y="0"/>
                      <a:ext cx="6473952" cy="1024128"/>
                    </a:xfrm>
                    <a:prstGeom prst="rect">
                      <a:avLst/>
                    </a:prstGeom>
                    <a:ln>
                      <a:noFill/>
                    </a:ln>
                    <a:extLst>
                      <a:ext uri="{53640926-AAD7-44D8-BBD7-CCE9431645EC}">
                        <a14:shadowObscured xmlns:a14="http://schemas.microsoft.com/office/drawing/2010/main"/>
                      </a:ext>
                    </a:extLst>
                  </pic:spPr>
                </pic:pic>
              </a:graphicData>
            </a:graphic>
          </wp:inline>
        </w:drawing>
      </w:r>
    </w:p>
    <w:p w14:paraId="2A380ABD" w14:textId="77777777" w:rsidR="00C6606E" w:rsidRDefault="00C6606E" w:rsidP="00C6606E">
      <w:pPr>
        <w:pStyle w:val="Normal2"/>
      </w:pPr>
    </w:p>
    <w:p w14:paraId="4300B061" w14:textId="77777777" w:rsidR="00C6606E" w:rsidRPr="00D56955" w:rsidRDefault="00D56955" w:rsidP="00D56955">
      <w:pPr>
        <w:pStyle w:val="Normal2"/>
      </w:pPr>
      <w:r>
        <w:rPr>
          <w:noProof/>
        </w:rPr>
        <w:lastRenderedPageBreak/>
        <w:drawing>
          <wp:anchor distT="0" distB="0" distL="114300" distR="114300" simplePos="0" relativeHeight="251652608" behindDoc="1" locked="0" layoutInCell="1" allowOverlap="1" wp14:anchorId="3BA2D263" wp14:editId="706DE4BF">
            <wp:simplePos x="0" y="0"/>
            <wp:positionH relativeFrom="column">
              <wp:posOffset>19685</wp:posOffset>
            </wp:positionH>
            <wp:positionV relativeFrom="paragraph">
              <wp:posOffset>40005</wp:posOffset>
            </wp:positionV>
            <wp:extent cx="584835" cy="493395"/>
            <wp:effectExtent l="19050" t="19050" r="5715" b="1905"/>
            <wp:wrapTight wrapText="bothSides">
              <wp:wrapPolygon edited="0">
                <wp:start x="-704" y="-834"/>
                <wp:lineTo x="-704" y="21683"/>
                <wp:lineTo x="21811" y="21683"/>
                <wp:lineTo x="21811" y="-834"/>
                <wp:lineTo x="-704" y="-834"/>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84835" cy="4933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C7B4A2A" w14:textId="77777777" w:rsidR="00643F5F" w:rsidRDefault="00917C6E" w:rsidP="00643F5F">
      <w:pPr>
        <w:pStyle w:val="Normal2"/>
        <w:rPr>
          <w:b/>
        </w:rPr>
      </w:pPr>
      <w:r>
        <w:rPr>
          <w:b/>
        </w:rPr>
        <w:tab/>
      </w:r>
      <w:r w:rsidR="00643F5F" w:rsidRPr="00C6606E">
        <w:rPr>
          <w:b/>
        </w:rPr>
        <w:t>Floors:</w:t>
      </w:r>
    </w:p>
    <w:p w14:paraId="70D8E753" w14:textId="77777777" w:rsidR="00917C6E" w:rsidRDefault="00917C6E" w:rsidP="00D56955">
      <w:pPr>
        <w:pStyle w:val="Normal2"/>
      </w:pPr>
    </w:p>
    <w:p w14:paraId="4C2F5296" w14:textId="77777777" w:rsidR="00D56955" w:rsidRPr="00D56955" w:rsidRDefault="00D56955" w:rsidP="00D56955">
      <w:pPr>
        <w:pStyle w:val="Spacer"/>
      </w:pPr>
    </w:p>
    <w:p w14:paraId="4E803303" w14:textId="77777777" w:rsidR="00917C6E" w:rsidRDefault="00C979FB" w:rsidP="00917C6E">
      <w:pPr>
        <w:pStyle w:val="Normal2"/>
      </w:pPr>
      <w:r>
        <w:rPr>
          <w:noProof/>
        </w:rPr>
        <w:drawing>
          <wp:inline distT="0" distB="0" distL="0" distR="0" wp14:anchorId="42ED69D9" wp14:editId="29028A6B">
            <wp:extent cx="6126480" cy="2816352"/>
            <wp:effectExtent l="0" t="0" r="762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126480" cy="2816352"/>
                    </a:xfrm>
                    <a:prstGeom prst="rect">
                      <a:avLst/>
                    </a:prstGeom>
                  </pic:spPr>
                </pic:pic>
              </a:graphicData>
            </a:graphic>
          </wp:inline>
        </w:drawing>
      </w:r>
    </w:p>
    <w:p w14:paraId="2731D0DC" w14:textId="77777777" w:rsidR="00917C6E" w:rsidRDefault="00C979FB" w:rsidP="00643F5F">
      <w:pPr>
        <w:pStyle w:val="Normal2"/>
      </w:pPr>
      <w:r>
        <w:rPr>
          <w:noProof/>
        </w:rPr>
        <w:drawing>
          <wp:inline distT="0" distB="0" distL="0" distR="0" wp14:anchorId="6184E384" wp14:editId="42192515">
            <wp:extent cx="6153912" cy="102412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r="24064"/>
                    <a:stretch/>
                  </pic:blipFill>
                  <pic:spPr bwMode="auto">
                    <a:xfrm>
                      <a:off x="0" y="0"/>
                      <a:ext cx="6153912" cy="1024128"/>
                    </a:xfrm>
                    <a:prstGeom prst="rect">
                      <a:avLst/>
                    </a:prstGeom>
                    <a:ln>
                      <a:noFill/>
                    </a:ln>
                    <a:extLst>
                      <a:ext uri="{53640926-AAD7-44D8-BBD7-CCE9431645EC}">
                        <a14:shadowObscured xmlns:a14="http://schemas.microsoft.com/office/drawing/2010/main"/>
                      </a:ext>
                    </a:extLst>
                  </pic:spPr>
                </pic:pic>
              </a:graphicData>
            </a:graphic>
          </wp:inline>
        </w:drawing>
      </w:r>
    </w:p>
    <w:p w14:paraId="3D264870" w14:textId="77777777" w:rsidR="00D56955" w:rsidRDefault="00931326" w:rsidP="00931326">
      <w:pPr>
        <w:pStyle w:val="Spacer"/>
        <w:ind w:left="1440"/>
      </w:pPr>
      <w:r>
        <w:rPr>
          <w:noProof/>
        </w:rPr>
        <w:drawing>
          <wp:inline distT="0" distB="0" distL="0" distR="0" wp14:anchorId="59B06035" wp14:editId="5E67B954">
            <wp:extent cx="3593989" cy="344539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01624" cy="3452711"/>
                    </a:xfrm>
                    <a:prstGeom prst="rect">
                      <a:avLst/>
                    </a:prstGeom>
                  </pic:spPr>
                </pic:pic>
              </a:graphicData>
            </a:graphic>
          </wp:inline>
        </w:drawing>
      </w:r>
    </w:p>
    <w:p w14:paraId="00B5B33A" w14:textId="77777777" w:rsidR="00EE5E37" w:rsidRDefault="00EE5E37" w:rsidP="00931326">
      <w:pPr>
        <w:pStyle w:val="Spacer"/>
      </w:pPr>
      <w:r>
        <w:br w:type="page"/>
      </w:r>
    </w:p>
    <w:p w14:paraId="55A976EF" w14:textId="77777777" w:rsidR="00244158" w:rsidRDefault="00244158" w:rsidP="00643F5F">
      <w:pPr>
        <w:pStyle w:val="Normal2"/>
      </w:pPr>
    </w:p>
    <w:p w14:paraId="614497E0" w14:textId="77777777" w:rsidR="00244158" w:rsidRPr="00917C6E" w:rsidRDefault="00244158" w:rsidP="00643F5F">
      <w:pPr>
        <w:pStyle w:val="Normal2"/>
      </w:pPr>
    </w:p>
    <w:p w14:paraId="1F8344A5" w14:textId="77777777" w:rsidR="00917C6E" w:rsidRDefault="00D56955" w:rsidP="00D56955">
      <w:pPr>
        <w:pStyle w:val="Normal2"/>
      </w:pPr>
      <w:r>
        <w:rPr>
          <w:noProof/>
        </w:rPr>
        <w:drawing>
          <wp:anchor distT="0" distB="0" distL="114300" distR="114300" simplePos="0" relativeHeight="251653632" behindDoc="1" locked="0" layoutInCell="1" allowOverlap="1" wp14:anchorId="4C3DB0D1" wp14:editId="75B531F1">
            <wp:simplePos x="0" y="0"/>
            <wp:positionH relativeFrom="column">
              <wp:posOffset>19685</wp:posOffset>
            </wp:positionH>
            <wp:positionV relativeFrom="paragraph">
              <wp:posOffset>94615</wp:posOffset>
            </wp:positionV>
            <wp:extent cx="548640" cy="511810"/>
            <wp:effectExtent l="19050" t="19050" r="3810" b="2540"/>
            <wp:wrapTight wrapText="bothSides">
              <wp:wrapPolygon edited="0">
                <wp:start x="-750" y="-804"/>
                <wp:lineTo x="-750" y="21707"/>
                <wp:lineTo x="21750" y="21707"/>
                <wp:lineTo x="21750" y="-804"/>
                <wp:lineTo x="-750" y="-804"/>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48640" cy="5118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9ED205F" w14:textId="77777777" w:rsidR="00917C6E" w:rsidRDefault="00643F5F" w:rsidP="00D56955">
      <w:pPr>
        <w:pStyle w:val="Normal2"/>
        <w:ind w:firstLine="360"/>
        <w:rPr>
          <w:b/>
        </w:rPr>
      </w:pPr>
      <w:r w:rsidRPr="00C6606E">
        <w:rPr>
          <w:b/>
        </w:rPr>
        <w:t>Walls:</w:t>
      </w:r>
    </w:p>
    <w:p w14:paraId="68FF995A" w14:textId="5FE122F2" w:rsidR="00D56955" w:rsidRDefault="00D56955" w:rsidP="00D56955">
      <w:pPr>
        <w:pStyle w:val="Normal2"/>
      </w:pPr>
    </w:p>
    <w:p w14:paraId="5B0693ED" w14:textId="03132E9B" w:rsidR="00E8691B" w:rsidRDefault="00E8691B" w:rsidP="00D56955">
      <w:pPr>
        <w:pStyle w:val="Normal2"/>
      </w:pPr>
      <w:r>
        <w:t xml:space="preserve">The </w:t>
      </w:r>
      <w:r w:rsidRPr="00E8691B">
        <w:rPr>
          <w:b/>
        </w:rPr>
        <w:t>Heights</w:t>
      </w:r>
      <w:r>
        <w:t xml:space="preserve"> value may be a single value or a list of varying wall heights.</w:t>
      </w:r>
    </w:p>
    <w:p w14:paraId="30AAFE6B" w14:textId="77777777" w:rsidR="00D56955" w:rsidRPr="00D56955" w:rsidRDefault="00D56955" w:rsidP="00D56955">
      <w:pPr>
        <w:pStyle w:val="Spacer"/>
      </w:pPr>
    </w:p>
    <w:p w14:paraId="5D6BBF25" w14:textId="0F4FB86B" w:rsidR="00E8691B" w:rsidRDefault="00E8691B" w:rsidP="00917C6E">
      <w:pPr>
        <w:spacing w:before="0"/>
      </w:pPr>
      <w:r>
        <w:rPr>
          <w:noProof/>
        </w:rPr>
        <w:drawing>
          <wp:inline distT="0" distB="0" distL="0" distR="0" wp14:anchorId="0062AB0E" wp14:editId="73046AAA">
            <wp:extent cx="6217920" cy="25584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17920" cy="2558415"/>
                    </a:xfrm>
                    <a:prstGeom prst="rect">
                      <a:avLst/>
                    </a:prstGeom>
                  </pic:spPr>
                </pic:pic>
              </a:graphicData>
            </a:graphic>
          </wp:inline>
        </w:drawing>
      </w:r>
    </w:p>
    <w:p w14:paraId="3172DCE3" w14:textId="069FEFB0" w:rsidR="00917C6E" w:rsidRDefault="00917C6E" w:rsidP="00917C6E">
      <w:pPr>
        <w:pStyle w:val="Normal2"/>
      </w:pPr>
    </w:p>
    <w:p w14:paraId="1AA29DB6" w14:textId="191C8F9F" w:rsidR="00E8691B" w:rsidRDefault="00E8691B" w:rsidP="00917C6E">
      <w:pPr>
        <w:pStyle w:val="Normal2"/>
      </w:pPr>
      <w:r>
        <w:rPr>
          <w:noProof/>
        </w:rPr>
        <w:drawing>
          <wp:inline distT="0" distB="0" distL="0" distR="0" wp14:anchorId="77BE77D6" wp14:editId="691931FF">
            <wp:extent cx="6217920" cy="1437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17920" cy="1437005"/>
                    </a:xfrm>
                    <a:prstGeom prst="rect">
                      <a:avLst/>
                    </a:prstGeom>
                  </pic:spPr>
                </pic:pic>
              </a:graphicData>
            </a:graphic>
          </wp:inline>
        </w:drawing>
      </w:r>
    </w:p>
    <w:p w14:paraId="1E90D060" w14:textId="4276BA98" w:rsidR="003F1EBA" w:rsidRDefault="003F1EBA" w:rsidP="00917C6E">
      <w:pPr>
        <w:pStyle w:val="Normal2"/>
      </w:pPr>
    </w:p>
    <w:p w14:paraId="5CB90718" w14:textId="06A408E5" w:rsidR="00E8691B" w:rsidRDefault="00E8691B" w:rsidP="0047031B">
      <w:pPr>
        <w:pStyle w:val="Spacer"/>
      </w:pPr>
      <w:r>
        <w:rPr>
          <w:noProof/>
        </w:rPr>
        <w:drawing>
          <wp:inline distT="0" distB="0" distL="0" distR="0" wp14:anchorId="5DF5FB20" wp14:editId="2C9DF2C2">
            <wp:extent cx="6217920" cy="822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7920" cy="822960"/>
                    </a:xfrm>
                    <a:prstGeom prst="rect">
                      <a:avLst/>
                    </a:prstGeom>
                  </pic:spPr>
                </pic:pic>
              </a:graphicData>
            </a:graphic>
          </wp:inline>
        </w:drawing>
      </w:r>
    </w:p>
    <w:p w14:paraId="5F0C545A" w14:textId="77777777" w:rsidR="0047031B" w:rsidRPr="00917C6E" w:rsidRDefault="00917C6E" w:rsidP="0047031B">
      <w:pPr>
        <w:pStyle w:val="Normal2"/>
      </w:pPr>
      <w:r>
        <w:br w:type="page"/>
      </w:r>
    </w:p>
    <w:p w14:paraId="770CD789" w14:textId="77F64BD7" w:rsidR="0047031B" w:rsidRDefault="0047031B" w:rsidP="0047031B">
      <w:pPr>
        <w:pStyle w:val="Normal2"/>
      </w:pPr>
    </w:p>
    <w:p w14:paraId="4B532E73" w14:textId="3EC85E48" w:rsidR="0047031B" w:rsidRDefault="0047031B" w:rsidP="0047031B">
      <w:pPr>
        <w:pStyle w:val="Normal2"/>
        <w:ind w:firstLine="360"/>
        <w:rPr>
          <w:b/>
        </w:rPr>
      </w:pPr>
      <w:r>
        <w:rPr>
          <w:noProof/>
        </w:rPr>
        <w:drawing>
          <wp:anchor distT="0" distB="0" distL="114300" distR="114300" simplePos="0" relativeHeight="251656192" behindDoc="1" locked="0" layoutInCell="1" allowOverlap="1" wp14:anchorId="26CA1847" wp14:editId="51680046">
            <wp:simplePos x="0" y="0"/>
            <wp:positionH relativeFrom="column">
              <wp:posOffset>-3810</wp:posOffset>
            </wp:positionH>
            <wp:positionV relativeFrom="paragraph">
              <wp:posOffset>27305</wp:posOffset>
            </wp:positionV>
            <wp:extent cx="581025" cy="621030"/>
            <wp:effectExtent l="0" t="0" r="0" b="0"/>
            <wp:wrapTight wrapText="bothSides">
              <wp:wrapPolygon edited="0">
                <wp:start x="0" y="0"/>
                <wp:lineTo x="0" y="21202"/>
                <wp:lineTo x="21246" y="21202"/>
                <wp:lineTo x="2124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81025" cy="621030"/>
                    </a:xfrm>
                    <a:prstGeom prst="rect">
                      <a:avLst/>
                    </a:prstGeom>
                  </pic:spPr>
                </pic:pic>
              </a:graphicData>
            </a:graphic>
            <wp14:sizeRelH relativeFrom="page">
              <wp14:pctWidth>0</wp14:pctWidth>
            </wp14:sizeRelH>
            <wp14:sizeRelV relativeFrom="page">
              <wp14:pctHeight>0</wp14:pctHeight>
            </wp14:sizeRelV>
          </wp:anchor>
        </w:drawing>
      </w:r>
    </w:p>
    <w:p w14:paraId="42B5909D" w14:textId="5129C878" w:rsidR="0047031B" w:rsidRDefault="0047031B" w:rsidP="0047031B">
      <w:pPr>
        <w:pStyle w:val="Normal2"/>
        <w:ind w:firstLine="360"/>
        <w:rPr>
          <w:b/>
        </w:rPr>
      </w:pPr>
      <w:r>
        <w:rPr>
          <w:b/>
        </w:rPr>
        <w:t xml:space="preserve">Curtain </w:t>
      </w:r>
      <w:r w:rsidRPr="00C6606E">
        <w:rPr>
          <w:b/>
        </w:rPr>
        <w:t>Walls:</w:t>
      </w:r>
    </w:p>
    <w:p w14:paraId="4AFC8380" w14:textId="55FB9B3B" w:rsidR="0047031B" w:rsidRDefault="0047031B" w:rsidP="0047031B">
      <w:pPr>
        <w:pStyle w:val="Normal2"/>
        <w:ind w:firstLine="360"/>
        <w:rPr>
          <w:b/>
        </w:rPr>
      </w:pPr>
    </w:p>
    <w:p w14:paraId="52F122D7" w14:textId="5CD60ABD" w:rsidR="00BC1149" w:rsidRPr="0047031B" w:rsidRDefault="0047031B" w:rsidP="0047031B">
      <w:pPr>
        <w:pStyle w:val="Normal2"/>
      </w:pPr>
      <w:r>
        <w:t>The mullions are optional. Grids without a mullion may also be used. It is not possible to add a mullion to the perimeter.</w:t>
      </w:r>
    </w:p>
    <w:p w14:paraId="2F85C43E" w14:textId="65FDFBB0" w:rsidR="0047031B" w:rsidRDefault="0047031B" w:rsidP="0047031B">
      <w:pPr>
        <w:pStyle w:val="Spacer"/>
        <w:rPr>
          <w:bCs/>
          <w:sz w:val="20"/>
        </w:rPr>
      </w:pPr>
    </w:p>
    <w:p w14:paraId="5BAD6E78" w14:textId="1A66D76C" w:rsidR="0047031B" w:rsidRDefault="0047031B" w:rsidP="0047031B">
      <w:pPr>
        <w:pStyle w:val="Spacer"/>
        <w:rPr>
          <w:bCs/>
          <w:sz w:val="20"/>
        </w:rPr>
      </w:pPr>
      <w:r>
        <w:rPr>
          <w:noProof/>
        </w:rPr>
        <w:drawing>
          <wp:inline distT="0" distB="0" distL="0" distR="0" wp14:anchorId="720E5A0C" wp14:editId="43C1CEC8">
            <wp:extent cx="6217920" cy="41954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17920" cy="4195445"/>
                    </a:xfrm>
                    <a:prstGeom prst="rect">
                      <a:avLst/>
                    </a:prstGeom>
                  </pic:spPr>
                </pic:pic>
              </a:graphicData>
            </a:graphic>
          </wp:inline>
        </w:drawing>
      </w:r>
    </w:p>
    <w:p w14:paraId="7662FDC8" w14:textId="7078FAE1" w:rsidR="0047031B" w:rsidRPr="0047031B" w:rsidRDefault="0047031B" w:rsidP="0047031B">
      <w:pPr>
        <w:pStyle w:val="Spacer"/>
        <w:rPr>
          <w:bCs/>
          <w:sz w:val="20"/>
        </w:rPr>
      </w:pPr>
      <w:r>
        <w:rPr>
          <w:noProof/>
        </w:rPr>
        <w:lastRenderedPageBreak/>
        <w:drawing>
          <wp:inline distT="0" distB="0" distL="0" distR="0" wp14:anchorId="6C3D7E53" wp14:editId="752ED035">
            <wp:extent cx="6217920" cy="53803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17920" cy="5380355"/>
                    </a:xfrm>
                    <a:prstGeom prst="rect">
                      <a:avLst/>
                    </a:prstGeom>
                  </pic:spPr>
                </pic:pic>
              </a:graphicData>
            </a:graphic>
          </wp:inline>
        </w:drawing>
      </w:r>
    </w:p>
    <w:p w14:paraId="4235BB85" w14:textId="3C4D09D3" w:rsidR="0047031B" w:rsidRDefault="00BC1149" w:rsidP="00BC1149">
      <w:pPr>
        <w:pStyle w:val="Normal2"/>
      </w:pPr>
      <w:r>
        <w:rPr>
          <w:noProof/>
        </w:rPr>
        <w:drawing>
          <wp:inline distT="0" distB="0" distL="0" distR="0" wp14:anchorId="0832AFB1" wp14:editId="29DF1B5C">
            <wp:extent cx="6217920" cy="889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17920" cy="889635"/>
                    </a:xfrm>
                    <a:prstGeom prst="rect">
                      <a:avLst/>
                    </a:prstGeom>
                  </pic:spPr>
                </pic:pic>
              </a:graphicData>
            </a:graphic>
          </wp:inline>
        </w:drawing>
      </w:r>
    </w:p>
    <w:p w14:paraId="727EB612" w14:textId="77777777" w:rsidR="0047031B" w:rsidRDefault="0047031B" w:rsidP="0047031B">
      <w:pPr>
        <w:pStyle w:val="Spacer"/>
      </w:pPr>
      <w:r>
        <w:br w:type="page"/>
      </w:r>
    </w:p>
    <w:p w14:paraId="332F6546" w14:textId="77777777" w:rsidR="00BC1149" w:rsidRPr="00BC1149" w:rsidRDefault="00BC1149" w:rsidP="00BC1149">
      <w:pPr>
        <w:pStyle w:val="Normal2"/>
      </w:pPr>
    </w:p>
    <w:p w14:paraId="15587B43" w14:textId="402E7FFF" w:rsidR="00643F5F" w:rsidRDefault="00643F5F" w:rsidP="00643F5F">
      <w:pPr>
        <w:pStyle w:val="Heading2"/>
      </w:pPr>
      <w:r>
        <w:t>Complex Revit Forms</w:t>
      </w:r>
    </w:p>
    <w:p w14:paraId="7E7D7F8B" w14:textId="77777777" w:rsidR="00C6606E" w:rsidRPr="00D56955" w:rsidRDefault="00C6606E" w:rsidP="00D56955">
      <w:pPr>
        <w:pStyle w:val="Normal2"/>
      </w:pPr>
    </w:p>
    <w:p w14:paraId="2F92FF44" w14:textId="77777777" w:rsidR="00D56955" w:rsidRPr="00D56955" w:rsidRDefault="00D56955" w:rsidP="00D56955">
      <w:pPr>
        <w:pStyle w:val="Normal2"/>
      </w:pPr>
      <w:r>
        <w:rPr>
          <w:noProof/>
        </w:rPr>
        <w:drawing>
          <wp:anchor distT="0" distB="0" distL="114300" distR="114300" simplePos="0" relativeHeight="251654656" behindDoc="1" locked="0" layoutInCell="1" allowOverlap="1" wp14:anchorId="3DD57360" wp14:editId="40B8048A">
            <wp:simplePos x="0" y="0"/>
            <wp:positionH relativeFrom="column">
              <wp:posOffset>19685</wp:posOffset>
            </wp:positionH>
            <wp:positionV relativeFrom="paragraph">
              <wp:posOffset>94615</wp:posOffset>
            </wp:positionV>
            <wp:extent cx="603250" cy="530225"/>
            <wp:effectExtent l="19050" t="19050" r="6350" b="3175"/>
            <wp:wrapTight wrapText="bothSides">
              <wp:wrapPolygon edited="0">
                <wp:start x="-682" y="-776"/>
                <wp:lineTo x="-682" y="21729"/>
                <wp:lineTo x="21827" y="21729"/>
                <wp:lineTo x="21827" y="-776"/>
                <wp:lineTo x="-682" y="-776"/>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603250" cy="5302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557B2A3" w14:textId="77777777" w:rsidR="00643F5F" w:rsidRDefault="00917C6E" w:rsidP="00643F5F">
      <w:pPr>
        <w:pStyle w:val="Normal2"/>
        <w:rPr>
          <w:b/>
        </w:rPr>
      </w:pPr>
      <w:r>
        <w:rPr>
          <w:b/>
        </w:rPr>
        <w:tab/>
      </w:r>
      <w:r w:rsidR="00C6606E" w:rsidRPr="00C6606E">
        <w:rPr>
          <w:b/>
        </w:rPr>
        <w:t>Adaptive Components:</w:t>
      </w:r>
    </w:p>
    <w:p w14:paraId="006CF661" w14:textId="77777777" w:rsidR="00D56955" w:rsidRDefault="00D56955" w:rsidP="00D56955">
      <w:pPr>
        <w:pStyle w:val="Normal2"/>
      </w:pPr>
    </w:p>
    <w:p w14:paraId="6F348E93" w14:textId="77777777" w:rsidR="00D56955" w:rsidRPr="00D56955" w:rsidRDefault="00D56955" w:rsidP="00D56955">
      <w:pPr>
        <w:pStyle w:val="Spacer"/>
      </w:pPr>
    </w:p>
    <w:p w14:paraId="4E4E851B" w14:textId="77777777" w:rsidR="00C6606E" w:rsidRDefault="00C6606E" w:rsidP="00C6606E">
      <w:pPr>
        <w:pStyle w:val="Normal2"/>
      </w:pPr>
      <w:r>
        <w:t xml:space="preserve">The </w:t>
      </w:r>
      <w:proofErr w:type="spellStart"/>
      <w:r w:rsidRPr="00295E05">
        <w:rPr>
          <w:b/>
        </w:rPr>
        <w:t>AdapComps</w:t>
      </w:r>
      <w:proofErr w:type="spellEnd"/>
      <w:r>
        <w:t xml:space="preserve"> component is used to place an existing adaptive component in Revit and adjust its control points.  The correct number of control points must match between the Grasshopper output and the Revit family, and the points must be in the correct order.</w:t>
      </w:r>
    </w:p>
    <w:p w14:paraId="35552ACF" w14:textId="77777777" w:rsidR="00C6606E" w:rsidRDefault="005F78C5" w:rsidP="00C6606E">
      <w:pPr>
        <w:pStyle w:val="Normal2"/>
      </w:pPr>
      <w:r>
        <w:rPr>
          <w:noProof/>
        </w:rPr>
        <w:drawing>
          <wp:inline distT="0" distB="0" distL="0" distR="0" wp14:anchorId="6E92F3BA" wp14:editId="169D1F5C">
            <wp:extent cx="6208776" cy="2496312"/>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208776" cy="2496312"/>
                    </a:xfrm>
                    <a:prstGeom prst="rect">
                      <a:avLst/>
                    </a:prstGeom>
                  </pic:spPr>
                </pic:pic>
              </a:graphicData>
            </a:graphic>
          </wp:inline>
        </w:drawing>
      </w:r>
    </w:p>
    <w:p w14:paraId="1F58246A" w14:textId="77777777" w:rsidR="00C6606E" w:rsidRDefault="005F78C5" w:rsidP="00C6606E">
      <w:pPr>
        <w:pStyle w:val="Normal2"/>
      </w:pPr>
      <w:r>
        <w:rPr>
          <w:noProof/>
        </w:rPr>
        <w:drawing>
          <wp:inline distT="0" distB="0" distL="0" distR="0" wp14:anchorId="24C8B868" wp14:editId="43573929">
            <wp:extent cx="6209968" cy="102406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1884" r="11891"/>
                    <a:stretch/>
                  </pic:blipFill>
                  <pic:spPr bwMode="auto">
                    <a:xfrm>
                      <a:off x="0" y="0"/>
                      <a:ext cx="6210362" cy="1024128"/>
                    </a:xfrm>
                    <a:prstGeom prst="rect">
                      <a:avLst/>
                    </a:prstGeom>
                    <a:ln>
                      <a:noFill/>
                    </a:ln>
                    <a:extLst>
                      <a:ext uri="{53640926-AAD7-44D8-BBD7-CCE9431645EC}">
                        <a14:shadowObscured xmlns:a14="http://schemas.microsoft.com/office/drawing/2010/main"/>
                      </a:ext>
                    </a:extLst>
                  </pic:spPr>
                </pic:pic>
              </a:graphicData>
            </a:graphic>
          </wp:inline>
        </w:drawing>
      </w:r>
    </w:p>
    <w:p w14:paraId="1379A87D" w14:textId="77777777" w:rsidR="003F1EBA" w:rsidRDefault="003F1EBA" w:rsidP="00C6606E">
      <w:pPr>
        <w:pStyle w:val="Normal2"/>
      </w:pPr>
      <w:r>
        <w:rPr>
          <w:noProof/>
        </w:rPr>
        <w:drawing>
          <wp:anchor distT="0" distB="0" distL="114300" distR="114300" simplePos="0" relativeHeight="251661824" behindDoc="1" locked="0" layoutInCell="1" allowOverlap="1" wp14:anchorId="0438A966" wp14:editId="0CC756D2">
            <wp:simplePos x="0" y="0"/>
            <wp:positionH relativeFrom="column">
              <wp:posOffset>4504055</wp:posOffset>
            </wp:positionH>
            <wp:positionV relativeFrom="paragraph">
              <wp:posOffset>47625</wp:posOffset>
            </wp:positionV>
            <wp:extent cx="1704975" cy="3088640"/>
            <wp:effectExtent l="0" t="0" r="0" b="0"/>
            <wp:wrapTight wrapText="bothSides">
              <wp:wrapPolygon edited="0">
                <wp:start x="0" y="0"/>
                <wp:lineTo x="0" y="21449"/>
                <wp:lineTo x="21479" y="21449"/>
                <wp:lineTo x="21479"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4975" cy="3088640"/>
                    </a:xfrm>
                    <a:prstGeom prst="rect">
                      <a:avLst/>
                    </a:prstGeom>
                  </pic:spPr>
                </pic:pic>
              </a:graphicData>
            </a:graphic>
            <wp14:sizeRelH relativeFrom="page">
              <wp14:pctWidth>0</wp14:pctWidth>
            </wp14:sizeRelH>
            <wp14:sizeRelV relativeFrom="page">
              <wp14:pctHeight>0</wp14:pctHeight>
            </wp14:sizeRelV>
          </wp:anchor>
        </w:drawing>
      </w:r>
    </w:p>
    <w:p w14:paraId="3D417CCE" w14:textId="77777777" w:rsidR="00C6606E" w:rsidRDefault="00C6606E" w:rsidP="00C6606E">
      <w:pPr>
        <w:pStyle w:val="Normal2"/>
        <w:rPr>
          <w:noProof/>
        </w:rPr>
      </w:pPr>
      <w:r>
        <w:t xml:space="preserve">The </w:t>
      </w:r>
      <w:r w:rsidRPr="00295E05">
        <w:rPr>
          <w:b/>
        </w:rPr>
        <w:t>Family</w:t>
      </w:r>
      <w:r>
        <w:t xml:space="preserve"> and </w:t>
      </w:r>
      <w:r w:rsidRPr="00295E05">
        <w:rPr>
          <w:b/>
        </w:rPr>
        <w:t>Type</w:t>
      </w:r>
      <w:r>
        <w:t xml:space="preserve"> values are optional.  If they are provided, they will be specified in the .CSV file.  If not, they will be inferred from the default setting in the </w:t>
      </w:r>
      <w:proofErr w:type="spellStart"/>
      <w:r>
        <w:t>ModelBuilder</w:t>
      </w:r>
      <w:proofErr w:type="spellEnd"/>
      <w:r>
        <w:t xml:space="preserve"> </w:t>
      </w:r>
      <w:proofErr w:type="spellStart"/>
      <w:r>
        <w:t>addin</w:t>
      </w:r>
      <w:proofErr w:type="spellEnd"/>
      <w:r>
        <w:t xml:space="preserve"> in Revit.  In either case, the family and type must already exist.</w:t>
      </w:r>
      <w:r w:rsidR="003F1EBA" w:rsidRPr="003F1EBA">
        <w:rPr>
          <w:noProof/>
        </w:rPr>
        <w:t xml:space="preserve"> </w:t>
      </w:r>
    </w:p>
    <w:p w14:paraId="145DC9EC" w14:textId="77777777" w:rsidR="003F1EBA" w:rsidRDefault="003F1EBA" w:rsidP="00C6606E">
      <w:pPr>
        <w:pStyle w:val="Normal2"/>
        <w:rPr>
          <w:noProof/>
        </w:rPr>
      </w:pPr>
    </w:p>
    <w:p w14:paraId="6D182977" w14:textId="77777777" w:rsidR="003F1EBA" w:rsidRDefault="003F1EBA" w:rsidP="00C6606E">
      <w:pPr>
        <w:pStyle w:val="Normal2"/>
        <w:rPr>
          <w:noProof/>
        </w:rPr>
      </w:pPr>
    </w:p>
    <w:p w14:paraId="52FBA60D" w14:textId="77777777" w:rsidR="003F1EBA" w:rsidRDefault="003F1EBA" w:rsidP="00C6606E">
      <w:pPr>
        <w:pStyle w:val="Normal2"/>
        <w:rPr>
          <w:noProof/>
        </w:rPr>
      </w:pPr>
    </w:p>
    <w:p w14:paraId="1B1E2940" w14:textId="77777777" w:rsidR="003F1EBA" w:rsidRDefault="003F1EBA" w:rsidP="00C6606E">
      <w:pPr>
        <w:pStyle w:val="Normal2"/>
        <w:rPr>
          <w:noProof/>
        </w:rPr>
      </w:pPr>
    </w:p>
    <w:p w14:paraId="6F213EA2" w14:textId="77777777" w:rsidR="003F1EBA" w:rsidRDefault="003F1EBA" w:rsidP="00C6606E">
      <w:pPr>
        <w:pStyle w:val="Normal2"/>
        <w:rPr>
          <w:noProof/>
        </w:rPr>
      </w:pPr>
    </w:p>
    <w:p w14:paraId="696CCA81" w14:textId="77777777" w:rsidR="003F1EBA" w:rsidRDefault="003F1EBA" w:rsidP="00C6606E">
      <w:pPr>
        <w:pStyle w:val="Normal2"/>
        <w:rPr>
          <w:noProof/>
        </w:rPr>
      </w:pPr>
    </w:p>
    <w:p w14:paraId="0DA1A83C" w14:textId="77777777" w:rsidR="003F1EBA" w:rsidRDefault="003F1EBA" w:rsidP="00C6606E">
      <w:pPr>
        <w:pStyle w:val="Normal2"/>
        <w:rPr>
          <w:noProof/>
        </w:rPr>
      </w:pPr>
    </w:p>
    <w:p w14:paraId="0DBFB275" w14:textId="77777777" w:rsidR="003F1EBA" w:rsidRPr="00CE60D5" w:rsidRDefault="003F1EBA" w:rsidP="00C6606E">
      <w:pPr>
        <w:pStyle w:val="Normal2"/>
      </w:pPr>
    </w:p>
    <w:p w14:paraId="0E2DEFE0" w14:textId="77777777" w:rsidR="00D56955" w:rsidRDefault="00D56955">
      <w:pPr>
        <w:spacing w:before="0"/>
        <w:rPr>
          <w:sz w:val="12"/>
          <w:szCs w:val="20"/>
        </w:rPr>
      </w:pPr>
      <w:r>
        <w:lastRenderedPageBreak/>
        <w:br w:type="page"/>
      </w:r>
    </w:p>
    <w:p w14:paraId="13580ECA" w14:textId="77777777" w:rsidR="00D56955" w:rsidRPr="00D56955" w:rsidRDefault="00016C5E" w:rsidP="00D56955">
      <w:pPr>
        <w:pStyle w:val="Normal2"/>
      </w:pPr>
      <w:r>
        <w:rPr>
          <w:noProof/>
        </w:rPr>
        <w:lastRenderedPageBreak/>
        <w:drawing>
          <wp:anchor distT="0" distB="0" distL="114300" distR="114300" simplePos="0" relativeHeight="251655680" behindDoc="1" locked="0" layoutInCell="1" allowOverlap="1" wp14:anchorId="565A6292" wp14:editId="6484624A">
            <wp:simplePos x="0" y="0"/>
            <wp:positionH relativeFrom="column">
              <wp:posOffset>19685</wp:posOffset>
            </wp:positionH>
            <wp:positionV relativeFrom="paragraph">
              <wp:posOffset>31115</wp:posOffset>
            </wp:positionV>
            <wp:extent cx="603250" cy="530225"/>
            <wp:effectExtent l="19050" t="19050" r="6350" b="3175"/>
            <wp:wrapTight wrapText="bothSides">
              <wp:wrapPolygon edited="0">
                <wp:start x="-682" y="-776"/>
                <wp:lineTo x="-682" y="21729"/>
                <wp:lineTo x="21827" y="21729"/>
                <wp:lineTo x="21827" y="-776"/>
                <wp:lineTo x="-682" y="-776"/>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603250" cy="5302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43C0784" w14:textId="77777777" w:rsidR="00C6606E" w:rsidRDefault="00C6606E" w:rsidP="00D56955">
      <w:pPr>
        <w:pStyle w:val="Normal2"/>
        <w:ind w:firstLine="360"/>
        <w:rPr>
          <w:b/>
        </w:rPr>
      </w:pPr>
      <w:r w:rsidRPr="00C6606E">
        <w:rPr>
          <w:b/>
        </w:rPr>
        <w:t>Families:</w:t>
      </w:r>
    </w:p>
    <w:p w14:paraId="7DF92C44" w14:textId="77777777" w:rsidR="00D56955" w:rsidRDefault="00D56955" w:rsidP="00D56955">
      <w:pPr>
        <w:pStyle w:val="Normal2"/>
      </w:pPr>
    </w:p>
    <w:p w14:paraId="5B241A52" w14:textId="77777777" w:rsidR="00D56955" w:rsidRPr="00D56955" w:rsidRDefault="00D56955" w:rsidP="00D56955">
      <w:pPr>
        <w:pStyle w:val="Spacer"/>
      </w:pPr>
    </w:p>
    <w:p w14:paraId="1312B21B" w14:textId="77777777" w:rsidR="00C6606E" w:rsidRDefault="005F78C5" w:rsidP="00C6606E">
      <w:pPr>
        <w:pStyle w:val="Normal2"/>
      </w:pPr>
      <w:r>
        <w:rPr>
          <w:noProof/>
        </w:rPr>
        <w:drawing>
          <wp:inline distT="0" distB="0" distL="0" distR="0" wp14:anchorId="45BB9643" wp14:editId="488058F6">
            <wp:extent cx="6217920" cy="24688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217920" cy="2468880"/>
                    </a:xfrm>
                    <a:prstGeom prst="rect">
                      <a:avLst/>
                    </a:prstGeom>
                  </pic:spPr>
                </pic:pic>
              </a:graphicData>
            </a:graphic>
          </wp:inline>
        </w:drawing>
      </w:r>
    </w:p>
    <w:p w14:paraId="4F476204" w14:textId="77777777" w:rsidR="00C6606E" w:rsidRDefault="005F78C5" w:rsidP="00C6606E">
      <w:pPr>
        <w:pStyle w:val="Normal2"/>
      </w:pPr>
      <w:r>
        <w:rPr>
          <w:noProof/>
        </w:rPr>
        <w:drawing>
          <wp:inline distT="0" distB="0" distL="0" distR="0" wp14:anchorId="7EE1C049" wp14:editId="359AB871">
            <wp:extent cx="6053328" cy="126187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r="25184"/>
                    <a:stretch/>
                  </pic:blipFill>
                  <pic:spPr bwMode="auto">
                    <a:xfrm>
                      <a:off x="0" y="0"/>
                      <a:ext cx="6053328" cy="1261872"/>
                    </a:xfrm>
                    <a:prstGeom prst="rect">
                      <a:avLst/>
                    </a:prstGeom>
                    <a:ln>
                      <a:noFill/>
                    </a:ln>
                    <a:extLst>
                      <a:ext uri="{53640926-AAD7-44D8-BBD7-CCE9431645EC}">
                        <a14:shadowObscured xmlns:a14="http://schemas.microsoft.com/office/drawing/2010/main"/>
                      </a:ext>
                    </a:extLst>
                  </pic:spPr>
                </pic:pic>
              </a:graphicData>
            </a:graphic>
          </wp:inline>
        </w:drawing>
      </w:r>
    </w:p>
    <w:p w14:paraId="008813BD" w14:textId="77777777" w:rsidR="00C840C5" w:rsidRDefault="00C840C5" w:rsidP="00C840C5">
      <w:pPr>
        <w:pStyle w:val="Spacer"/>
      </w:pPr>
    </w:p>
    <w:p w14:paraId="7F69FCCB" w14:textId="77777777" w:rsidR="00C840C5" w:rsidRDefault="00C840C5" w:rsidP="00C840C5">
      <w:pPr>
        <w:pStyle w:val="Spacer"/>
        <w:ind w:left="1440"/>
      </w:pPr>
      <w:r>
        <w:rPr>
          <w:noProof/>
        </w:rPr>
        <w:drawing>
          <wp:inline distT="0" distB="0" distL="0" distR="0" wp14:anchorId="0BA28DB6" wp14:editId="76233D9B">
            <wp:extent cx="4337038" cy="349062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43896" cy="3496143"/>
                    </a:xfrm>
                    <a:prstGeom prst="rect">
                      <a:avLst/>
                    </a:prstGeom>
                  </pic:spPr>
                </pic:pic>
              </a:graphicData>
            </a:graphic>
          </wp:inline>
        </w:drawing>
      </w:r>
    </w:p>
    <w:p w14:paraId="2013EE5C" w14:textId="77777777" w:rsidR="00D56955" w:rsidRDefault="00D56955">
      <w:pPr>
        <w:spacing w:before="0"/>
        <w:rPr>
          <w:sz w:val="12"/>
          <w:szCs w:val="20"/>
        </w:rPr>
      </w:pPr>
      <w:r>
        <w:br w:type="page"/>
      </w:r>
    </w:p>
    <w:p w14:paraId="37AC131E" w14:textId="77777777" w:rsidR="00C6606E" w:rsidRPr="00D56955" w:rsidRDefault="00D56955" w:rsidP="00D56955">
      <w:pPr>
        <w:pStyle w:val="Normal2"/>
      </w:pPr>
      <w:r>
        <w:rPr>
          <w:noProof/>
        </w:rPr>
        <w:lastRenderedPageBreak/>
        <w:drawing>
          <wp:anchor distT="0" distB="0" distL="114300" distR="114300" simplePos="0" relativeHeight="251656704" behindDoc="1" locked="0" layoutInCell="1" allowOverlap="1" wp14:anchorId="40FF4FE1" wp14:editId="1DA84C39">
            <wp:simplePos x="0" y="0"/>
            <wp:positionH relativeFrom="column">
              <wp:posOffset>19685</wp:posOffset>
            </wp:positionH>
            <wp:positionV relativeFrom="paragraph">
              <wp:posOffset>23495</wp:posOffset>
            </wp:positionV>
            <wp:extent cx="566420" cy="548640"/>
            <wp:effectExtent l="19050" t="19050" r="5080" b="3810"/>
            <wp:wrapTight wrapText="bothSides">
              <wp:wrapPolygon edited="0">
                <wp:start x="-726" y="-750"/>
                <wp:lineTo x="-726" y="21750"/>
                <wp:lineTo x="21794" y="21750"/>
                <wp:lineTo x="21794" y="-750"/>
                <wp:lineTo x="-726" y="-75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66420" cy="5486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F663B9D" w14:textId="77777777" w:rsidR="00C6606E" w:rsidRDefault="00016C5E" w:rsidP="00643F5F">
      <w:pPr>
        <w:pStyle w:val="Normal2"/>
        <w:rPr>
          <w:b/>
        </w:rPr>
      </w:pPr>
      <w:r>
        <w:rPr>
          <w:b/>
        </w:rPr>
        <w:tab/>
      </w:r>
      <w:r w:rsidR="00C6606E" w:rsidRPr="00C6606E">
        <w:rPr>
          <w:b/>
        </w:rPr>
        <w:t>Loft Forms:</w:t>
      </w:r>
    </w:p>
    <w:p w14:paraId="7009EE71" w14:textId="77777777" w:rsidR="00D56955" w:rsidRDefault="00D56955" w:rsidP="00D56955">
      <w:pPr>
        <w:pStyle w:val="Normal2"/>
      </w:pPr>
    </w:p>
    <w:p w14:paraId="480D6148" w14:textId="77777777" w:rsidR="00D56955" w:rsidRPr="00D56955" w:rsidRDefault="00D56955" w:rsidP="00D56955">
      <w:pPr>
        <w:pStyle w:val="Spacer"/>
      </w:pPr>
    </w:p>
    <w:p w14:paraId="4459E74A" w14:textId="77777777" w:rsidR="00C6606E" w:rsidRDefault="005F78C5" w:rsidP="00C6606E">
      <w:pPr>
        <w:pStyle w:val="Normal2"/>
      </w:pPr>
      <w:r>
        <w:rPr>
          <w:noProof/>
        </w:rPr>
        <w:drawing>
          <wp:inline distT="0" distB="0" distL="0" distR="0" wp14:anchorId="5C80E63F" wp14:editId="580DD9EC">
            <wp:extent cx="6199632" cy="28986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199632" cy="2898648"/>
                    </a:xfrm>
                    <a:prstGeom prst="rect">
                      <a:avLst/>
                    </a:prstGeom>
                  </pic:spPr>
                </pic:pic>
              </a:graphicData>
            </a:graphic>
          </wp:inline>
        </w:drawing>
      </w:r>
    </w:p>
    <w:p w14:paraId="480ADD72" w14:textId="77777777" w:rsidR="00C6606E" w:rsidRDefault="00C6606E" w:rsidP="00C6606E">
      <w:pPr>
        <w:pStyle w:val="Normal2"/>
      </w:pPr>
      <w:r>
        <w:rPr>
          <w:noProof/>
        </w:rPr>
        <w:drawing>
          <wp:inline distT="0" distB="0" distL="0" distR="0" wp14:anchorId="266E272D" wp14:editId="6AE1A729">
            <wp:extent cx="2432304" cy="2148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432304" cy="2148840"/>
                    </a:xfrm>
                    <a:prstGeom prst="rect">
                      <a:avLst/>
                    </a:prstGeom>
                  </pic:spPr>
                </pic:pic>
              </a:graphicData>
            </a:graphic>
          </wp:inline>
        </w:drawing>
      </w:r>
    </w:p>
    <w:p w14:paraId="63DE36E7" w14:textId="77777777" w:rsidR="005F78C5" w:rsidRDefault="005F78C5" w:rsidP="005F78C5">
      <w:pPr>
        <w:pStyle w:val="Normal2"/>
      </w:pPr>
      <w:r>
        <w:rPr>
          <w:noProof/>
        </w:rPr>
        <w:drawing>
          <wp:inline distT="0" distB="0" distL="0" distR="0" wp14:anchorId="6DD6CA7A" wp14:editId="64228A74">
            <wp:extent cx="6547104" cy="1143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1178" r="8603"/>
                    <a:stretch/>
                  </pic:blipFill>
                  <pic:spPr bwMode="auto">
                    <a:xfrm>
                      <a:off x="0" y="0"/>
                      <a:ext cx="6547104" cy="1143000"/>
                    </a:xfrm>
                    <a:prstGeom prst="rect">
                      <a:avLst/>
                    </a:prstGeom>
                    <a:ln>
                      <a:noFill/>
                    </a:ln>
                    <a:extLst>
                      <a:ext uri="{53640926-AAD7-44D8-BBD7-CCE9431645EC}">
                        <a14:shadowObscured xmlns:a14="http://schemas.microsoft.com/office/drawing/2010/main"/>
                      </a:ext>
                    </a:extLst>
                  </pic:spPr>
                </pic:pic>
              </a:graphicData>
            </a:graphic>
          </wp:inline>
        </w:drawing>
      </w:r>
    </w:p>
    <w:p w14:paraId="5EED299D" w14:textId="77777777" w:rsidR="005F78C5" w:rsidRDefault="005F78C5" w:rsidP="005F78C5">
      <w:pPr>
        <w:pStyle w:val="Normal2"/>
      </w:pPr>
      <w:r>
        <w:rPr>
          <w:noProof/>
        </w:rPr>
        <w:drawing>
          <wp:inline distT="0" distB="0" distL="0" distR="0" wp14:anchorId="1C265FC8" wp14:editId="073534C1">
            <wp:extent cx="6446520" cy="6400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11302" r="8748"/>
                    <a:stretch/>
                  </pic:blipFill>
                  <pic:spPr bwMode="auto">
                    <a:xfrm>
                      <a:off x="0" y="0"/>
                      <a:ext cx="6446520" cy="640080"/>
                    </a:xfrm>
                    <a:prstGeom prst="rect">
                      <a:avLst/>
                    </a:prstGeom>
                    <a:ln>
                      <a:noFill/>
                    </a:ln>
                    <a:extLst>
                      <a:ext uri="{53640926-AAD7-44D8-BBD7-CCE9431645EC}">
                        <a14:shadowObscured xmlns:a14="http://schemas.microsoft.com/office/drawing/2010/main"/>
                      </a:ext>
                    </a:extLst>
                  </pic:spPr>
                </pic:pic>
              </a:graphicData>
            </a:graphic>
          </wp:inline>
        </w:drawing>
      </w:r>
    </w:p>
    <w:p w14:paraId="4B6242E0" w14:textId="77777777" w:rsidR="00D56955" w:rsidRDefault="005F78C5" w:rsidP="005F78C5">
      <w:pPr>
        <w:pStyle w:val="Normal2"/>
        <w:rPr>
          <w:sz w:val="12"/>
          <w:szCs w:val="20"/>
        </w:rPr>
      </w:pPr>
      <w:r>
        <w:rPr>
          <w:noProof/>
        </w:rPr>
        <w:lastRenderedPageBreak/>
        <w:drawing>
          <wp:inline distT="0" distB="0" distL="0" distR="0" wp14:anchorId="1F359354" wp14:editId="6561AE5E">
            <wp:extent cx="6437376" cy="127101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11497" r="8958"/>
                    <a:stretch/>
                  </pic:blipFill>
                  <pic:spPr bwMode="auto">
                    <a:xfrm>
                      <a:off x="0" y="0"/>
                      <a:ext cx="6437376" cy="1271016"/>
                    </a:xfrm>
                    <a:prstGeom prst="rect">
                      <a:avLst/>
                    </a:prstGeom>
                    <a:ln>
                      <a:noFill/>
                    </a:ln>
                    <a:extLst>
                      <a:ext uri="{53640926-AAD7-44D8-BBD7-CCE9431645EC}">
                        <a14:shadowObscured xmlns:a14="http://schemas.microsoft.com/office/drawing/2010/main"/>
                      </a:ext>
                    </a:extLst>
                  </pic:spPr>
                </pic:pic>
              </a:graphicData>
            </a:graphic>
          </wp:inline>
        </w:drawing>
      </w:r>
    </w:p>
    <w:p w14:paraId="13AC7939" w14:textId="77777777" w:rsidR="00C6606E" w:rsidRDefault="00C840C5" w:rsidP="00D56955">
      <w:pPr>
        <w:pStyle w:val="Normal2"/>
      </w:pPr>
      <w:r>
        <w:rPr>
          <w:noProof/>
        </w:rPr>
        <w:drawing>
          <wp:inline distT="0" distB="0" distL="0" distR="0" wp14:anchorId="6F6B3678" wp14:editId="7F159020">
            <wp:extent cx="5943600" cy="36099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609975"/>
                    </a:xfrm>
                    <a:prstGeom prst="rect">
                      <a:avLst/>
                    </a:prstGeom>
                  </pic:spPr>
                </pic:pic>
              </a:graphicData>
            </a:graphic>
          </wp:inline>
        </w:drawing>
      </w:r>
    </w:p>
    <w:p w14:paraId="5AB33E1F" w14:textId="77777777" w:rsidR="00C840C5" w:rsidRDefault="00C840C5">
      <w:pPr>
        <w:spacing w:before="0"/>
        <w:rPr>
          <w:sz w:val="12"/>
          <w:szCs w:val="20"/>
        </w:rPr>
      </w:pPr>
      <w:r>
        <w:br w:type="page"/>
      </w:r>
    </w:p>
    <w:p w14:paraId="296310DE" w14:textId="77777777" w:rsidR="00C840C5" w:rsidRDefault="00C840C5" w:rsidP="00C840C5">
      <w:pPr>
        <w:pStyle w:val="Spacer"/>
      </w:pPr>
    </w:p>
    <w:p w14:paraId="588AD3D0" w14:textId="77777777" w:rsidR="00244158" w:rsidRPr="00C6606E" w:rsidRDefault="00244158" w:rsidP="00D56955">
      <w:pPr>
        <w:pStyle w:val="Normal2"/>
      </w:pPr>
      <w:r>
        <w:rPr>
          <w:noProof/>
        </w:rPr>
        <w:drawing>
          <wp:anchor distT="0" distB="0" distL="114300" distR="114300" simplePos="0" relativeHeight="251657728" behindDoc="1" locked="0" layoutInCell="1" allowOverlap="1" wp14:anchorId="7947299C" wp14:editId="3A144DF8">
            <wp:simplePos x="0" y="0"/>
            <wp:positionH relativeFrom="column">
              <wp:posOffset>19685</wp:posOffset>
            </wp:positionH>
            <wp:positionV relativeFrom="paragraph">
              <wp:posOffset>91440</wp:posOffset>
            </wp:positionV>
            <wp:extent cx="530225" cy="548640"/>
            <wp:effectExtent l="19050" t="19050" r="3175" b="3810"/>
            <wp:wrapTight wrapText="bothSides">
              <wp:wrapPolygon edited="0">
                <wp:start x="-776" y="-750"/>
                <wp:lineTo x="-776" y="21750"/>
                <wp:lineTo x="21729" y="21750"/>
                <wp:lineTo x="21729" y="-750"/>
                <wp:lineTo x="-776" y="-75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30225" cy="5486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0ECB11F" w14:textId="77777777" w:rsidR="00C6606E" w:rsidRDefault="00016C5E" w:rsidP="00016C5E">
      <w:pPr>
        <w:pStyle w:val="Normal2"/>
        <w:rPr>
          <w:b/>
        </w:rPr>
      </w:pPr>
      <w:r>
        <w:rPr>
          <w:b/>
        </w:rPr>
        <w:tab/>
      </w:r>
      <w:r w:rsidR="00C6606E" w:rsidRPr="00C6606E">
        <w:rPr>
          <w:b/>
        </w:rPr>
        <w:t>Mass Families:</w:t>
      </w:r>
    </w:p>
    <w:p w14:paraId="7353D4F1" w14:textId="77777777" w:rsidR="00244158" w:rsidRDefault="00244158" w:rsidP="00244158">
      <w:pPr>
        <w:pStyle w:val="Normal2"/>
      </w:pPr>
    </w:p>
    <w:p w14:paraId="721D03DB" w14:textId="77777777" w:rsidR="00244158" w:rsidRPr="00244158" w:rsidRDefault="00244158" w:rsidP="00244158">
      <w:pPr>
        <w:pStyle w:val="Spacer"/>
      </w:pPr>
    </w:p>
    <w:p w14:paraId="5E29CE62" w14:textId="77777777" w:rsidR="00C6606E" w:rsidRDefault="005F78C5" w:rsidP="00C6606E">
      <w:pPr>
        <w:pStyle w:val="Normal2"/>
      </w:pPr>
      <w:r>
        <w:rPr>
          <w:noProof/>
        </w:rPr>
        <w:drawing>
          <wp:inline distT="0" distB="0" distL="0" distR="0" wp14:anchorId="37FFE628" wp14:editId="6F2D55CF">
            <wp:extent cx="6199632" cy="2569464"/>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199632" cy="2569464"/>
                    </a:xfrm>
                    <a:prstGeom prst="rect">
                      <a:avLst/>
                    </a:prstGeom>
                  </pic:spPr>
                </pic:pic>
              </a:graphicData>
            </a:graphic>
          </wp:inline>
        </w:drawing>
      </w:r>
    </w:p>
    <w:p w14:paraId="04DF801D" w14:textId="77777777" w:rsidR="00C6606E" w:rsidRDefault="005F78C5" w:rsidP="00C6606E">
      <w:pPr>
        <w:pStyle w:val="Normal2"/>
      </w:pPr>
      <w:r>
        <w:rPr>
          <w:noProof/>
        </w:rPr>
        <w:drawing>
          <wp:inline distT="0" distB="0" distL="0" distR="0" wp14:anchorId="3941D8C4" wp14:editId="2E25A6B4">
            <wp:extent cx="6153912" cy="115214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r="24241"/>
                    <a:stretch/>
                  </pic:blipFill>
                  <pic:spPr bwMode="auto">
                    <a:xfrm>
                      <a:off x="0" y="0"/>
                      <a:ext cx="6153912" cy="1152144"/>
                    </a:xfrm>
                    <a:prstGeom prst="rect">
                      <a:avLst/>
                    </a:prstGeom>
                    <a:ln>
                      <a:noFill/>
                    </a:ln>
                    <a:extLst>
                      <a:ext uri="{53640926-AAD7-44D8-BBD7-CCE9431645EC}">
                        <a14:shadowObscured xmlns:a14="http://schemas.microsoft.com/office/drawing/2010/main"/>
                      </a:ext>
                    </a:extLst>
                  </pic:spPr>
                </pic:pic>
              </a:graphicData>
            </a:graphic>
          </wp:inline>
        </w:drawing>
      </w:r>
    </w:p>
    <w:p w14:paraId="0D428B57" w14:textId="77777777" w:rsidR="00C6606E" w:rsidRPr="00244158" w:rsidRDefault="00C840C5" w:rsidP="00C840C5">
      <w:pPr>
        <w:pStyle w:val="Spacer"/>
        <w:ind w:left="360"/>
      </w:pPr>
      <w:r>
        <w:rPr>
          <w:noProof/>
        </w:rPr>
        <w:drawing>
          <wp:inline distT="0" distB="0" distL="0" distR="0" wp14:anchorId="75791683" wp14:editId="41619899">
            <wp:extent cx="6114553" cy="33291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6395" b="13891"/>
                    <a:stretch/>
                  </pic:blipFill>
                  <pic:spPr bwMode="auto">
                    <a:xfrm>
                      <a:off x="0" y="0"/>
                      <a:ext cx="6122370" cy="3333396"/>
                    </a:xfrm>
                    <a:prstGeom prst="rect">
                      <a:avLst/>
                    </a:prstGeom>
                    <a:ln>
                      <a:noFill/>
                    </a:ln>
                    <a:extLst>
                      <a:ext uri="{53640926-AAD7-44D8-BBD7-CCE9431645EC}">
                        <a14:shadowObscured xmlns:a14="http://schemas.microsoft.com/office/drawing/2010/main"/>
                      </a:ext>
                    </a:extLst>
                  </pic:spPr>
                </pic:pic>
              </a:graphicData>
            </a:graphic>
          </wp:inline>
        </w:drawing>
      </w:r>
    </w:p>
    <w:p w14:paraId="4CE841ED" w14:textId="77777777" w:rsidR="005F78C5" w:rsidRDefault="005F78C5" w:rsidP="00C840C5">
      <w:pPr>
        <w:pStyle w:val="Spacer"/>
      </w:pPr>
      <w:r>
        <w:br w:type="page"/>
      </w:r>
    </w:p>
    <w:p w14:paraId="0535F938" w14:textId="77777777" w:rsidR="00244158" w:rsidRDefault="00244158" w:rsidP="00244158">
      <w:pPr>
        <w:pStyle w:val="Normal2"/>
      </w:pPr>
    </w:p>
    <w:p w14:paraId="02A67DD7" w14:textId="77777777" w:rsidR="00244158" w:rsidRPr="00244158" w:rsidRDefault="00244158" w:rsidP="00244158">
      <w:pPr>
        <w:pStyle w:val="Normal2"/>
      </w:pPr>
      <w:r>
        <w:rPr>
          <w:noProof/>
        </w:rPr>
        <w:drawing>
          <wp:anchor distT="0" distB="0" distL="114300" distR="114300" simplePos="0" relativeHeight="251658752" behindDoc="1" locked="0" layoutInCell="1" allowOverlap="1" wp14:anchorId="58280CE8" wp14:editId="13840CA1">
            <wp:simplePos x="0" y="0"/>
            <wp:positionH relativeFrom="column">
              <wp:posOffset>19685</wp:posOffset>
            </wp:positionH>
            <wp:positionV relativeFrom="paragraph">
              <wp:posOffset>118110</wp:posOffset>
            </wp:positionV>
            <wp:extent cx="530225" cy="474980"/>
            <wp:effectExtent l="19050" t="19050" r="3175" b="1270"/>
            <wp:wrapTight wrapText="bothSides">
              <wp:wrapPolygon edited="0">
                <wp:start x="-776" y="-866"/>
                <wp:lineTo x="-776" y="21658"/>
                <wp:lineTo x="21729" y="21658"/>
                <wp:lineTo x="21729" y="-866"/>
                <wp:lineTo x="-776" y="-866"/>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30225" cy="4749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8363FD3" w14:textId="77777777" w:rsidR="00C6606E" w:rsidRDefault="00016C5E" w:rsidP="00643F5F">
      <w:pPr>
        <w:pStyle w:val="Normal2"/>
        <w:rPr>
          <w:b/>
        </w:rPr>
      </w:pPr>
      <w:r>
        <w:rPr>
          <w:b/>
        </w:rPr>
        <w:tab/>
      </w:r>
      <w:r w:rsidR="00C6606E" w:rsidRPr="00C6606E">
        <w:rPr>
          <w:b/>
        </w:rPr>
        <w:t>Topographic Surfaces:</w:t>
      </w:r>
    </w:p>
    <w:p w14:paraId="643B6DA0" w14:textId="77777777" w:rsidR="00244158" w:rsidRDefault="00244158" w:rsidP="00244158">
      <w:pPr>
        <w:pStyle w:val="Normal2"/>
      </w:pPr>
    </w:p>
    <w:p w14:paraId="56E97A26" w14:textId="77777777" w:rsidR="00244158" w:rsidRPr="00244158" w:rsidRDefault="00244158" w:rsidP="00244158">
      <w:pPr>
        <w:pStyle w:val="Spacer"/>
      </w:pPr>
    </w:p>
    <w:p w14:paraId="55FFFAA4" w14:textId="77777777" w:rsidR="00C6606E" w:rsidRPr="00CE60D5" w:rsidRDefault="005F78C5" w:rsidP="00C6606E">
      <w:pPr>
        <w:pStyle w:val="Normal2"/>
      </w:pPr>
      <w:r>
        <w:rPr>
          <w:noProof/>
        </w:rPr>
        <w:drawing>
          <wp:inline distT="0" distB="0" distL="0" distR="0" wp14:anchorId="4BE548FD" wp14:editId="362DFD35">
            <wp:extent cx="6199632" cy="21762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199632" cy="2176272"/>
                    </a:xfrm>
                    <a:prstGeom prst="rect">
                      <a:avLst/>
                    </a:prstGeom>
                  </pic:spPr>
                </pic:pic>
              </a:graphicData>
            </a:graphic>
          </wp:inline>
        </w:drawing>
      </w:r>
    </w:p>
    <w:p w14:paraId="583F4290" w14:textId="77777777" w:rsidR="005F78C5" w:rsidRPr="005F78C5" w:rsidRDefault="005F78C5" w:rsidP="00C6606E">
      <w:pPr>
        <w:rPr>
          <w:rStyle w:val="SpacerChar"/>
        </w:rPr>
      </w:pPr>
      <w:r>
        <w:rPr>
          <w:noProof/>
        </w:rPr>
        <w:drawing>
          <wp:inline distT="0" distB="0" distL="0" distR="0" wp14:anchorId="1D57B84B" wp14:editId="4945C726">
            <wp:extent cx="6492240" cy="76809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11153" r="8334"/>
                    <a:stretch/>
                  </pic:blipFill>
                  <pic:spPr bwMode="auto">
                    <a:xfrm>
                      <a:off x="0" y="0"/>
                      <a:ext cx="6492240" cy="768096"/>
                    </a:xfrm>
                    <a:prstGeom prst="rect">
                      <a:avLst/>
                    </a:prstGeom>
                    <a:ln>
                      <a:noFill/>
                    </a:ln>
                    <a:extLst>
                      <a:ext uri="{53640926-AAD7-44D8-BBD7-CCE9431645EC}">
                        <a14:shadowObscured xmlns:a14="http://schemas.microsoft.com/office/drawing/2010/main"/>
                      </a:ext>
                    </a:extLst>
                  </pic:spPr>
                </pic:pic>
              </a:graphicData>
            </a:graphic>
          </wp:inline>
        </w:drawing>
      </w:r>
    </w:p>
    <w:p w14:paraId="0DE9781D" w14:textId="77777777" w:rsidR="00C6606E" w:rsidRDefault="005F78C5" w:rsidP="00C6606E">
      <w:pPr>
        <w:rPr>
          <w:rStyle w:val="SpacerChar"/>
        </w:rPr>
      </w:pPr>
      <w:r>
        <w:rPr>
          <w:noProof/>
        </w:rPr>
        <w:drawing>
          <wp:inline distT="0" distB="0" distL="0" distR="0" wp14:anchorId="14F5D599" wp14:editId="36100B6D">
            <wp:extent cx="6537960" cy="7772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11146" r="7609"/>
                    <a:stretch/>
                  </pic:blipFill>
                  <pic:spPr bwMode="auto">
                    <a:xfrm>
                      <a:off x="0" y="0"/>
                      <a:ext cx="6537960" cy="777240"/>
                    </a:xfrm>
                    <a:prstGeom prst="rect">
                      <a:avLst/>
                    </a:prstGeom>
                    <a:ln>
                      <a:noFill/>
                    </a:ln>
                    <a:extLst>
                      <a:ext uri="{53640926-AAD7-44D8-BBD7-CCE9431645EC}">
                        <a14:shadowObscured xmlns:a14="http://schemas.microsoft.com/office/drawing/2010/main"/>
                      </a:ext>
                    </a:extLst>
                  </pic:spPr>
                </pic:pic>
              </a:graphicData>
            </a:graphic>
          </wp:inline>
        </w:drawing>
      </w:r>
    </w:p>
    <w:p w14:paraId="50B1B64B" w14:textId="77777777" w:rsidR="00C840C5" w:rsidRPr="005F78C5" w:rsidRDefault="00C840C5" w:rsidP="00C840C5">
      <w:pPr>
        <w:ind w:left="720"/>
        <w:rPr>
          <w:rStyle w:val="SpacerChar"/>
        </w:rPr>
      </w:pPr>
      <w:r>
        <w:rPr>
          <w:noProof/>
        </w:rPr>
        <w:drawing>
          <wp:inline distT="0" distB="0" distL="0" distR="0" wp14:anchorId="20931AF5" wp14:editId="467DF1FC">
            <wp:extent cx="5791885" cy="31725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5134" b="5075"/>
                    <a:stretch/>
                  </pic:blipFill>
                  <pic:spPr bwMode="auto">
                    <a:xfrm>
                      <a:off x="0" y="0"/>
                      <a:ext cx="5791885" cy="3172570"/>
                    </a:xfrm>
                    <a:prstGeom prst="rect">
                      <a:avLst/>
                    </a:prstGeom>
                    <a:ln>
                      <a:noFill/>
                    </a:ln>
                    <a:extLst>
                      <a:ext uri="{53640926-AAD7-44D8-BBD7-CCE9431645EC}">
                        <a14:shadowObscured xmlns:a14="http://schemas.microsoft.com/office/drawing/2010/main"/>
                      </a:ext>
                    </a:extLst>
                  </pic:spPr>
                </pic:pic>
              </a:graphicData>
            </a:graphic>
          </wp:inline>
        </w:drawing>
      </w:r>
    </w:p>
    <w:p w14:paraId="4CAB3935" w14:textId="77777777" w:rsidR="004B5928" w:rsidRDefault="004B5928" w:rsidP="00C840C5">
      <w:pPr>
        <w:pStyle w:val="Spacer"/>
      </w:pPr>
      <w:r>
        <w:br w:type="page"/>
      </w:r>
    </w:p>
    <w:p w14:paraId="5FBE778D" w14:textId="77777777" w:rsidR="004B5928" w:rsidRDefault="004B5928" w:rsidP="004B5928">
      <w:pPr>
        <w:pStyle w:val="Heading2"/>
      </w:pPr>
      <w:r>
        <w:lastRenderedPageBreak/>
        <w:t>Rhino Geometry</w:t>
      </w:r>
    </w:p>
    <w:p w14:paraId="28FD3923" w14:textId="77777777" w:rsidR="004B5928" w:rsidRPr="004B5928" w:rsidRDefault="004B5928" w:rsidP="004B5928">
      <w:pPr>
        <w:pStyle w:val="Normal2"/>
      </w:pPr>
      <w:r>
        <w:t>There is one component that is fundamentally different from the others; instead of using Rhino geometry to write to a .CSV file, it uses a .CSV file to create Rhino data and geometry.</w:t>
      </w:r>
    </w:p>
    <w:p w14:paraId="1585B02F" w14:textId="77777777" w:rsidR="004B5928" w:rsidRDefault="004B5928" w:rsidP="004B5928">
      <w:pPr>
        <w:pStyle w:val="Spacer"/>
      </w:pPr>
    </w:p>
    <w:p w14:paraId="44C4C4F4" w14:textId="77777777" w:rsidR="004B5928" w:rsidRPr="00244158" w:rsidRDefault="004B5928" w:rsidP="004B5928">
      <w:pPr>
        <w:pStyle w:val="Normal2"/>
      </w:pPr>
      <w:r>
        <w:rPr>
          <w:noProof/>
        </w:rPr>
        <w:drawing>
          <wp:anchor distT="0" distB="0" distL="114300" distR="114300" simplePos="0" relativeHeight="251660800" behindDoc="1" locked="0" layoutInCell="1" allowOverlap="1" wp14:anchorId="68B9273D" wp14:editId="22232F12">
            <wp:simplePos x="0" y="0"/>
            <wp:positionH relativeFrom="column">
              <wp:posOffset>19685</wp:posOffset>
            </wp:positionH>
            <wp:positionV relativeFrom="paragraph">
              <wp:posOffset>93345</wp:posOffset>
            </wp:positionV>
            <wp:extent cx="612140" cy="612140"/>
            <wp:effectExtent l="19050" t="19050" r="0" b="0"/>
            <wp:wrapTight wrapText="bothSides">
              <wp:wrapPolygon edited="0">
                <wp:start x="-672" y="-672"/>
                <wp:lineTo x="-672" y="21510"/>
                <wp:lineTo x="21510" y="21510"/>
                <wp:lineTo x="21510" y="-672"/>
                <wp:lineTo x="-672" y="-672"/>
              </wp:wrapPolygon>
            </wp:wrapTight>
            <wp:docPr id="30" name="Picture 30" descr="C:\DataWork\Work\WhiteFeet Software\Code - Hummingbird V2\HummingbirdGrasshopper\Hummingbird\Resources\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ataWork\Work\WhiteFeet Software\Code - Hummingbird V2\HummingbirdGrasshopper\Hummingbird\Resources\Inpu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140" cy="6121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BC4A23A" w14:textId="77777777" w:rsidR="004B5928" w:rsidRDefault="004B5928" w:rsidP="004B5928">
      <w:pPr>
        <w:pStyle w:val="Normal2"/>
        <w:rPr>
          <w:b/>
        </w:rPr>
      </w:pPr>
      <w:r>
        <w:rPr>
          <w:b/>
        </w:rPr>
        <w:tab/>
        <w:t>Input</w:t>
      </w:r>
      <w:r w:rsidRPr="00C6606E">
        <w:rPr>
          <w:b/>
        </w:rPr>
        <w:t>:</w:t>
      </w:r>
    </w:p>
    <w:p w14:paraId="51905FE3" w14:textId="77777777" w:rsidR="004B5928" w:rsidRDefault="004B5928" w:rsidP="004B5928">
      <w:pPr>
        <w:pStyle w:val="Normal2"/>
      </w:pPr>
    </w:p>
    <w:p w14:paraId="2ABB78FC" w14:textId="77777777" w:rsidR="004B5928" w:rsidRPr="00244158" w:rsidRDefault="004B5928" w:rsidP="004B5928">
      <w:pPr>
        <w:pStyle w:val="Spacer"/>
      </w:pPr>
    </w:p>
    <w:p w14:paraId="751D1623" w14:textId="77777777" w:rsidR="004B5928" w:rsidRDefault="004B5928" w:rsidP="004B5928">
      <w:pPr>
        <w:pStyle w:val="Spacer"/>
      </w:pPr>
    </w:p>
    <w:p w14:paraId="77E73E90" w14:textId="77777777" w:rsidR="004B5928" w:rsidRDefault="004B5928" w:rsidP="004B5928">
      <w:r>
        <w:rPr>
          <w:noProof/>
        </w:rPr>
        <w:drawing>
          <wp:inline distT="0" distB="0" distL="0" distR="0" wp14:anchorId="3AD18C32" wp14:editId="13FC3F05">
            <wp:extent cx="6025896" cy="273405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025896" cy="2734056"/>
                    </a:xfrm>
                    <a:prstGeom prst="rect">
                      <a:avLst/>
                    </a:prstGeom>
                  </pic:spPr>
                </pic:pic>
              </a:graphicData>
            </a:graphic>
          </wp:inline>
        </w:drawing>
      </w:r>
    </w:p>
    <w:p w14:paraId="7D581245" w14:textId="77777777" w:rsidR="001F24EC" w:rsidRDefault="001F24EC" w:rsidP="004B5928">
      <w:r>
        <w:t>There are two kinds of output:</w:t>
      </w:r>
    </w:p>
    <w:p w14:paraId="36C1D9ED" w14:textId="77777777" w:rsidR="001F24EC" w:rsidRDefault="001F24EC" w:rsidP="001F24EC">
      <w:pPr>
        <w:pStyle w:val="ListParagraph"/>
        <w:numPr>
          <w:ilvl w:val="0"/>
          <w:numId w:val="24"/>
        </w:numPr>
      </w:pPr>
      <w:r>
        <w:t>The “Add P” (points), “Add C” (curves), and “Add S” (surfaces) toggles control which, if any, geometry to create directly in Rhino.</w:t>
      </w:r>
    </w:p>
    <w:p w14:paraId="45D2327D" w14:textId="77777777" w:rsidR="001F24EC" w:rsidRDefault="001F24EC" w:rsidP="001F24EC">
      <w:pPr>
        <w:pStyle w:val="ListParagraph"/>
        <w:numPr>
          <w:ilvl w:val="0"/>
          <w:numId w:val="24"/>
        </w:numPr>
      </w:pPr>
      <w:r>
        <w:t>The outputs “Pts” (points), “</w:t>
      </w:r>
      <w:proofErr w:type="spellStart"/>
      <w:r>
        <w:t>Crv</w:t>
      </w:r>
      <w:proofErr w:type="spellEnd"/>
      <w:r>
        <w:t>” (curves), and “”</w:t>
      </w:r>
      <w:proofErr w:type="spellStart"/>
      <w:r>
        <w:t>Srf</w:t>
      </w:r>
      <w:proofErr w:type="spellEnd"/>
      <w:r>
        <w:t xml:space="preserve">” (surfaces) output data in tree structures for use with other Grasshopper </w:t>
      </w:r>
      <w:proofErr w:type="spellStart"/>
      <w:r>
        <w:t>componetns</w:t>
      </w:r>
      <w:proofErr w:type="spellEnd"/>
      <w:r>
        <w:t>.</w:t>
      </w:r>
    </w:p>
    <w:p w14:paraId="2BE7B3A3" w14:textId="77777777" w:rsidR="004B5928" w:rsidRDefault="004B5928" w:rsidP="004B5928">
      <w:r>
        <w:rPr>
          <w:noProof/>
        </w:rPr>
        <w:drawing>
          <wp:inline distT="0" distB="0" distL="0" distR="0" wp14:anchorId="4F0A6906" wp14:editId="5D6BEC96">
            <wp:extent cx="5943600" cy="8496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849630"/>
                    </a:xfrm>
                    <a:prstGeom prst="rect">
                      <a:avLst/>
                    </a:prstGeom>
                  </pic:spPr>
                </pic:pic>
              </a:graphicData>
            </a:graphic>
          </wp:inline>
        </w:drawing>
      </w:r>
    </w:p>
    <w:p w14:paraId="72E33FF7" w14:textId="77777777" w:rsidR="004B5928" w:rsidRDefault="004B5928" w:rsidP="004B5928">
      <w:r>
        <w:rPr>
          <w:noProof/>
        </w:rPr>
        <w:drawing>
          <wp:inline distT="0" distB="0" distL="0" distR="0" wp14:anchorId="1060156E" wp14:editId="5122D5C2">
            <wp:extent cx="2014465" cy="12563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20315" cy="1259954"/>
                    </a:xfrm>
                    <a:prstGeom prst="rect">
                      <a:avLst/>
                    </a:prstGeom>
                  </pic:spPr>
                </pic:pic>
              </a:graphicData>
            </a:graphic>
          </wp:inline>
        </w:drawing>
      </w:r>
      <w:r w:rsidR="001F24EC">
        <w:t xml:space="preserve">  </w:t>
      </w:r>
      <w:r>
        <w:rPr>
          <w:noProof/>
        </w:rPr>
        <w:drawing>
          <wp:inline distT="0" distB="0" distL="0" distR="0" wp14:anchorId="406F412D" wp14:editId="0724430D">
            <wp:extent cx="1988458" cy="125630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90619" cy="1257671"/>
                    </a:xfrm>
                    <a:prstGeom prst="rect">
                      <a:avLst/>
                    </a:prstGeom>
                  </pic:spPr>
                </pic:pic>
              </a:graphicData>
            </a:graphic>
          </wp:inline>
        </w:drawing>
      </w:r>
      <w:r w:rsidR="001F24EC">
        <w:t xml:space="preserve">  </w:t>
      </w:r>
      <w:r>
        <w:rPr>
          <w:noProof/>
        </w:rPr>
        <w:drawing>
          <wp:inline distT="0" distB="0" distL="0" distR="0" wp14:anchorId="152D0C30" wp14:editId="7C394555">
            <wp:extent cx="2043430" cy="12566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43430" cy="1256665"/>
                    </a:xfrm>
                    <a:prstGeom prst="rect">
                      <a:avLst/>
                    </a:prstGeom>
                  </pic:spPr>
                </pic:pic>
              </a:graphicData>
            </a:graphic>
          </wp:inline>
        </w:drawing>
      </w:r>
    </w:p>
    <w:p w14:paraId="1319D913" w14:textId="77777777" w:rsidR="004B5928" w:rsidRPr="00917C6E" w:rsidRDefault="001F24EC" w:rsidP="004B5928">
      <w:r>
        <w:t>A single .CSV file, in this example a Topography Surface, creates points, lines, and surfaces.</w:t>
      </w:r>
    </w:p>
    <w:p w14:paraId="61A96892" w14:textId="77777777" w:rsidR="00CE60D5" w:rsidRDefault="00263009" w:rsidP="00263009">
      <w:pPr>
        <w:pStyle w:val="Heading1"/>
        <w:rPr>
          <w:snapToGrid w:val="0"/>
        </w:rPr>
      </w:pPr>
      <w:bookmarkStart w:id="4" w:name="_Toc513308052"/>
      <w:r>
        <w:rPr>
          <w:snapToGrid w:val="0"/>
        </w:rPr>
        <w:lastRenderedPageBreak/>
        <w:t>Installation</w:t>
      </w:r>
      <w:bookmarkEnd w:id="4"/>
    </w:p>
    <w:p w14:paraId="3B1D8B7F" w14:textId="77777777" w:rsidR="003B4E17" w:rsidRDefault="003B4E17" w:rsidP="00B27891">
      <w:pPr>
        <w:rPr>
          <w:snapToGrid w:val="0"/>
        </w:rPr>
      </w:pPr>
    </w:p>
    <w:p w14:paraId="777D5489" w14:textId="77777777" w:rsidR="00263009" w:rsidRDefault="00263009" w:rsidP="00B27891">
      <w:pPr>
        <w:rPr>
          <w:snapToGrid w:val="0"/>
        </w:rPr>
      </w:pPr>
      <w:r>
        <w:rPr>
          <w:snapToGrid w:val="0"/>
        </w:rPr>
        <w:t>All of the Rhino-Grasshopper elements and the Revit add-in are installed automatically by the GrasshopperSetup.msi file.  Double-click this file to run it.  The file can also be used to repair or uninstall Hummingbird.  It can also be uninstalled from the Windows Control Panel.</w:t>
      </w:r>
    </w:p>
    <w:p w14:paraId="1E20FDF6" w14:textId="77777777" w:rsidR="00263009" w:rsidRDefault="00263009" w:rsidP="00B27891">
      <w:pPr>
        <w:rPr>
          <w:snapToGrid w:val="0"/>
        </w:rPr>
      </w:pPr>
      <w:r>
        <w:rPr>
          <w:snapToGrid w:val="0"/>
        </w:rPr>
        <w:t xml:space="preserve">If a manual setup is required for some reason the following </w:t>
      </w:r>
      <w:r w:rsidR="00E04D8F">
        <w:rPr>
          <w:snapToGrid w:val="0"/>
        </w:rPr>
        <w:t>elements</w:t>
      </w:r>
      <w:r>
        <w:rPr>
          <w:snapToGrid w:val="0"/>
        </w:rPr>
        <w:t xml:space="preserve"> are necessary:</w:t>
      </w:r>
    </w:p>
    <w:p w14:paraId="72BB994F" w14:textId="77777777" w:rsidR="003B4E17" w:rsidRDefault="003B4E17" w:rsidP="003B4E17">
      <w:pPr>
        <w:pStyle w:val="Heading2"/>
        <w:numPr>
          <w:ilvl w:val="0"/>
          <w:numId w:val="0"/>
        </w:numPr>
        <w:rPr>
          <w:snapToGrid w:val="0"/>
        </w:rPr>
      </w:pPr>
    </w:p>
    <w:p w14:paraId="21F56ED3" w14:textId="77777777" w:rsidR="00263009" w:rsidRDefault="00263009" w:rsidP="00263009">
      <w:pPr>
        <w:pStyle w:val="Heading2"/>
        <w:rPr>
          <w:snapToGrid w:val="0"/>
        </w:rPr>
      </w:pPr>
      <w:r>
        <w:rPr>
          <w:snapToGrid w:val="0"/>
        </w:rPr>
        <w:t>Rhino – Grasshopper Setup</w:t>
      </w:r>
    </w:p>
    <w:p w14:paraId="5FA969B2" w14:textId="77777777" w:rsidR="00E04D8F" w:rsidRDefault="00E04D8F" w:rsidP="00E04D8F">
      <w:pPr>
        <w:pStyle w:val="Normal2"/>
      </w:pPr>
      <w:r>
        <w:t>The files are installed under the folder:</w:t>
      </w:r>
      <w:r w:rsidR="003B4E17">
        <w:t xml:space="preserve"> (Note: the same folder is used for Rhino 5 and 6.)</w:t>
      </w:r>
    </w:p>
    <w:p w14:paraId="0148B1BA" w14:textId="77777777" w:rsidR="00E04D8F" w:rsidRPr="00E04D8F" w:rsidRDefault="00E04D8F" w:rsidP="00E04D8F">
      <w:pPr>
        <w:pStyle w:val="Normal2Name"/>
      </w:pPr>
      <w:r w:rsidRPr="00E04D8F">
        <w:t>C:\Users\</w:t>
      </w:r>
      <w:r w:rsidR="007B0D01">
        <w:t>&lt;UserName&gt;</w:t>
      </w:r>
      <w:r w:rsidRPr="00E04D8F">
        <w:t>\AppData\Roaming\Grasshopper\Libraries\Hummingbird</w:t>
      </w:r>
    </w:p>
    <w:p w14:paraId="5CD6DACD" w14:textId="77777777" w:rsidR="00263009" w:rsidRDefault="00E04D8F" w:rsidP="00263009">
      <w:pPr>
        <w:pStyle w:val="Normal2"/>
      </w:pPr>
      <w:r>
        <w:t>The folder contains:</w:t>
      </w:r>
    </w:p>
    <w:p w14:paraId="3994C716" w14:textId="77777777" w:rsidR="00B30E9D" w:rsidRDefault="003B4E17" w:rsidP="00B30E9D">
      <w:pPr>
        <w:pStyle w:val="Normal2"/>
        <w:ind w:left="360"/>
      </w:pPr>
      <w:r>
        <w:rPr>
          <w:noProof/>
        </w:rPr>
        <w:drawing>
          <wp:inline distT="0" distB="0" distL="0" distR="0" wp14:anchorId="3C25BB0D" wp14:editId="0E85AE3A">
            <wp:extent cx="6217920" cy="812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7920" cy="812800"/>
                    </a:xfrm>
                    <a:prstGeom prst="rect">
                      <a:avLst/>
                    </a:prstGeom>
                  </pic:spPr>
                </pic:pic>
              </a:graphicData>
            </a:graphic>
          </wp:inline>
        </w:drawing>
      </w:r>
    </w:p>
    <w:p w14:paraId="1BA6696A" w14:textId="77777777" w:rsidR="003B4E17" w:rsidRDefault="003B4E17" w:rsidP="003B4E17">
      <w:pPr>
        <w:pStyle w:val="Heading2"/>
        <w:numPr>
          <w:ilvl w:val="0"/>
          <w:numId w:val="0"/>
        </w:numPr>
        <w:rPr>
          <w:snapToGrid w:val="0"/>
        </w:rPr>
      </w:pPr>
    </w:p>
    <w:p w14:paraId="5A26D9DA" w14:textId="77777777" w:rsidR="00263009" w:rsidRDefault="00263009" w:rsidP="00263009">
      <w:pPr>
        <w:pStyle w:val="Heading2"/>
        <w:rPr>
          <w:snapToGrid w:val="0"/>
        </w:rPr>
      </w:pPr>
      <w:r>
        <w:rPr>
          <w:snapToGrid w:val="0"/>
        </w:rPr>
        <w:t>Revit Setup</w:t>
      </w:r>
    </w:p>
    <w:p w14:paraId="1F8071F0" w14:textId="77777777" w:rsidR="00263009" w:rsidRDefault="00263009" w:rsidP="00263009">
      <w:pPr>
        <w:pStyle w:val="Normal2"/>
      </w:pPr>
      <w:r>
        <w:t>The files are installed under the folder</w:t>
      </w:r>
      <w:r w:rsidR="007B0D01">
        <w:t>s</w:t>
      </w:r>
      <w:r>
        <w:t>:</w:t>
      </w:r>
    </w:p>
    <w:p w14:paraId="1D9FD3B0" w14:textId="77777777" w:rsidR="00263009" w:rsidRDefault="00263009" w:rsidP="00263009">
      <w:pPr>
        <w:pStyle w:val="Normal2Name"/>
      </w:pPr>
      <w:r w:rsidRPr="00263009">
        <w:t>C:\Users\</w:t>
      </w:r>
      <w:r>
        <w:t>&lt;UserName&gt;</w:t>
      </w:r>
      <w:r w:rsidRPr="00263009">
        <w:t>\AppData\Roaming\Autodesk\Revit\Addins\20</w:t>
      </w:r>
      <w:r>
        <w:t>1</w:t>
      </w:r>
      <w:r w:rsidR="003B4E17">
        <w:t>8</w:t>
      </w:r>
      <w:r>
        <w:t>\</w:t>
      </w:r>
      <w:r w:rsidR="003B4E17">
        <w:t>Hummingbird</w:t>
      </w:r>
      <w:r>
        <w:t>\</w:t>
      </w:r>
    </w:p>
    <w:p w14:paraId="1788D611" w14:textId="77777777" w:rsidR="007B0D01" w:rsidRDefault="007B0D01" w:rsidP="007B0D01">
      <w:pPr>
        <w:pStyle w:val="Normal2Name"/>
      </w:pPr>
      <w:r w:rsidRPr="00263009">
        <w:t>C:\Users\</w:t>
      </w:r>
      <w:r>
        <w:t>&lt;UserName&gt;</w:t>
      </w:r>
      <w:r w:rsidRPr="00263009">
        <w:t>\AppData\Roaming\Autodesk\Revit\Addins\20</w:t>
      </w:r>
      <w:r>
        <w:t>1</w:t>
      </w:r>
      <w:r w:rsidR="003B4E17">
        <w:t>9</w:t>
      </w:r>
      <w:r>
        <w:t>\</w:t>
      </w:r>
      <w:r w:rsidR="003B4E17">
        <w:t>Hummingbird</w:t>
      </w:r>
      <w:r>
        <w:t>\</w:t>
      </w:r>
    </w:p>
    <w:p w14:paraId="7788F675" w14:textId="77777777" w:rsidR="00263009" w:rsidRDefault="00263009" w:rsidP="00263009">
      <w:pPr>
        <w:pStyle w:val="Normal2"/>
      </w:pPr>
      <w:r>
        <w:t>There are two subfolders:</w:t>
      </w:r>
    </w:p>
    <w:p w14:paraId="5C63CDC1" w14:textId="77777777" w:rsidR="00263009" w:rsidRDefault="00263009" w:rsidP="00263009">
      <w:pPr>
        <w:pStyle w:val="Normal2Bullet"/>
      </w:pPr>
      <w:r w:rsidRPr="00E04D8F">
        <w:rPr>
          <w:b/>
        </w:rPr>
        <w:t>Program</w:t>
      </w:r>
      <w:r>
        <w:t xml:space="preserve"> </w:t>
      </w:r>
      <w:r w:rsidR="00B30E9D">
        <w:t>(201</w:t>
      </w:r>
      <w:r w:rsidR="003B4E17">
        <w:t>9</w:t>
      </w:r>
      <w:r w:rsidR="00B30E9D">
        <w:t xml:space="preserve"> version shown) </w:t>
      </w:r>
      <w:r>
        <w:t>contains the files:</w:t>
      </w:r>
    </w:p>
    <w:p w14:paraId="7BD94AA3" w14:textId="77777777" w:rsidR="00B30E9D" w:rsidRDefault="003B4E17" w:rsidP="00B30E9D">
      <w:pPr>
        <w:pStyle w:val="Normal2Bullet"/>
        <w:numPr>
          <w:ilvl w:val="0"/>
          <w:numId w:val="0"/>
        </w:numPr>
        <w:ind w:left="360"/>
      </w:pPr>
      <w:r>
        <w:rPr>
          <w:noProof/>
        </w:rPr>
        <w:drawing>
          <wp:inline distT="0" distB="0" distL="0" distR="0" wp14:anchorId="3979AC01" wp14:editId="0BC88067">
            <wp:extent cx="6217920" cy="1779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17920" cy="1779270"/>
                    </a:xfrm>
                    <a:prstGeom prst="rect">
                      <a:avLst/>
                    </a:prstGeom>
                  </pic:spPr>
                </pic:pic>
              </a:graphicData>
            </a:graphic>
          </wp:inline>
        </w:drawing>
      </w:r>
    </w:p>
    <w:p w14:paraId="5A115423" w14:textId="77777777" w:rsidR="003B4E17" w:rsidRDefault="003B4E17">
      <w:pPr>
        <w:spacing w:before="0"/>
        <w:rPr>
          <w:b/>
        </w:rPr>
      </w:pPr>
      <w:r>
        <w:rPr>
          <w:b/>
        </w:rPr>
        <w:br w:type="page"/>
      </w:r>
    </w:p>
    <w:p w14:paraId="65D5A58B" w14:textId="77777777" w:rsidR="003133CD" w:rsidRDefault="003133CD" w:rsidP="00263009">
      <w:pPr>
        <w:pStyle w:val="Normal2Bullet"/>
      </w:pPr>
      <w:r w:rsidRPr="00E04D8F">
        <w:rPr>
          <w:b/>
        </w:rPr>
        <w:lastRenderedPageBreak/>
        <w:t>Documentation</w:t>
      </w:r>
      <w:r>
        <w:t xml:space="preserve"> contains</w:t>
      </w:r>
      <w:r w:rsidR="00E04D8F">
        <w:t>:</w:t>
      </w:r>
    </w:p>
    <w:p w14:paraId="503CB5BD" w14:textId="77777777" w:rsidR="00C1237A" w:rsidRDefault="00C1237A" w:rsidP="00C1237A">
      <w:pPr>
        <w:pStyle w:val="Normal2Bullet"/>
        <w:numPr>
          <w:ilvl w:val="0"/>
          <w:numId w:val="0"/>
        </w:numPr>
        <w:ind w:left="360"/>
      </w:pPr>
    </w:p>
    <w:p w14:paraId="4414F13F" w14:textId="77777777" w:rsidR="003B4E17" w:rsidRDefault="003B4E17" w:rsidP="00C1237A">
      <w:pPr>
        <w:pStyle w:val="Normal2Bullet"/>
        <w:numPr>
          <w:ilvl w:val="0"/>
          <w:numId w:val="0"/>
        </w:numPr>
        <w:ind w:left="360"/>
      </w:pPr>
      <w:r>
        <w:rPr>
          <w:noProof/>
        </w:rPr>
        <w:drawing>
          <wp:inline distT="0" distB="0" distL="0" distR="0" wp14:anchorId="25F2A152" wp14:editId="68239F94">
            <wp:extent cx="6217920" cy="1819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17920" cy="1819910"/>
                    </a:xfrm>
                    <a:prstGeom prst="rect">
                      <a:avLst/>
                    </a:prstGeom>
                  </pic:spPr>
                </pic:pic>
              </a:graphicData>
            </a:graphic>
          </wp:inline>
        </w:drawing>
      </w:r>
    </w:p>
    <w:p w14:paraId="7277D2B4" w14:textId="77777777" w:rsidR="00E04D8F" w:rsidRDefault="007B0D01" w:rsidP="00E04D8F">
      <w:pPr>
        <w:pStyle w:val="Normal2"/>
        <w:ind w:left="360"/>
      </w:pPr>
      <w:r>
        <w:t>Other files may be placed here and will display when the Documentation command is run from Revit.</w:t>
      </w:r>
    </w:p>
    <w:p w14:paraId="79DB34E7" w14:textId="77777777" w:rsidR="00E04D8F" w:rsidRDefault="00E04D8F">
      <w:pPr>
        <w:spacing w:before="0"/>
      </w:pPr>
    </w:p>
    <w:p w14:paraId="69898950" w14:textId="77777777" w:rsidR="00F45C32" w:rsidRDefault="00E04D8F" w:rsidP="00E04D8F">
      <w:pPr>
        <w:pStyle w:val="Normal2"/>
      </w:pPr>
      <w:r>
        <w:t xml:space="preserve">An </w:t>
      </w:r>
      <w:proofErr w:type="spellStart"/>
      <w:r>
        <w:t>Addin</w:t>
      </w:r>
      <w:proofErr w:type="spellEnd"/>
      <w:r>
        <w:t xml:space="preserve"> file named “</w:t>
      </w:r>
      <w:proofErr w:type="spellStart"/>
      <w:r w:rsidRPr="00E04D8F">
        <w:t>WhiteFeet.Hummingbird.addin</w:t>
      </w:r>
      <w:proofErr w:type="spellEnd"/>
      <w:r>
        <w:t xml:space="preserve">” is placed in the </w:t>
      </w:r>
      <w:r w:rsidR="00F45C32">
        <w:t>folder(s):</w:t>
      </w:r>
    </w:p>
    <w:p w14:paraId="5C65A497" w14:textId="77777777" w:rsidR="00F45C32" w:rsidRPr="00F45C32" w:rsidRDefault="00F45C32" w:rsidP="00F45C32">
      <w:pPr>
        <w:pStyle w:val="Normal2"/>
        <w:ind w:left="360"/>
        <w:rPr>
          <w:b/>
        </w:rPr>
      </w:pPr>
      <w:r w:rsidRPr="00F45C32">
        <w:rPr>
          <w:b/>
        </w:rPr>
        <w:t>C:\Users\&lt;UserName&gt;\AppData\Roaming\Autodesk\Revit\Addins\2014</w:t>
      </w:r>
      <w:r>
        <w:rPr>
          <w:b/>
        </w:rPr>
        <w:br/>
      </w:r>
      <w:r w:rsidRPr="00F45C32">
        <w:rPr>
          <w:b/>
        </w:rPr>
        <w:t>C:\Users\&lt;UserName&gt;\AppData\Roaming\Autodesk\Revit\Addins\2015</w:t>
      </w:r>
    </w:p>
    <w:p w14:paraId="42682F97" w14:textId="77777777" w:rsidR="00E04D8F" w:rsidRDefault="00E04D8F" w:rsidP="00E04D8F">
      <w:pPr>
        <w:pStyle w:val="Normal2"/>
      </w:pPr>
      <w:r>
        <w:t>The file consists of:</w:t>
      </w:r>
    </w:p>
    <w:p w14:paraId="31F67B90" w14:textId="77777777" w:rsidR="00E04D8F" w:rsidRPr="00263009" w:rsidRDefault="00E04D8F" w:rsidP="00E04D8F">
      <w:pPr>
        <w:pStyle w:val="Spacer"/>
      </w:pPr>
    </w:p>
    <w:p w14:paraId="57EF16A2" w14:textId="77777777" w:rsidR="003B4E17" w:rsidRDefault="003B4E17" w:rsidP="00E04D8F">
      <w:pPr>
        <w:pStyle w:val="Normal2Code"/>
        <w:rPr>
          <w:snapToGrid w:val="0"/>
          <w:sz w:val="16"/>
          <w:szCs w:val="16"/>
        </w:rPr>
      </w:pPr>
      <w:r>
        <w:rPr>
          <w:noProof/>
        </w:rPr>
        <w:drawing>
          <wp:inline distT="0" distB="0" distL="0" distR="0" wp14:anchorId="39ADD3F9" wp14:editId="5CA9BDD0">
            <wp:extent cx="5771429" cy="2295238"/>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71429" cy="2295238"/>
                    </a:xfrm>
                    <a:prstGeom prst="rect">
                      <a:avLst/>
                    </a:prstGeom>
                  </pic:spPr>
                </pic:pic>
              </a:graphicData>
            </a:graphic>
          </wp:inline>
        </w:drawing>
      </w:r>
    </w:p>
    <w:p w14:paraId="0A441E18" w14:textId="77777777" w:rsidR="002A4FD3" w:rsidRDefault="002A4FD3" w:rsidP="002A4FD3">
      <w:pPr>
        <w:pStyle w:val="Normal2"/>
      </w:pPr>
    </w:p>
    <w:p w14:paraId="72433F01" w14:textId="77777777" w:rsidR="002A4FD3" w:rsidRDefault="002A4FD3" w:rsidP="002A4FD3">
      <w:pPr>
        <w:pStyle w:val="Normal2"/>
      </w:pPr>
      <w:r>
        <w:t>The program also creates a set of folders under:</w:t>
      </w:r>
    </w:p>
    <w:p w14:paraId="18D503B9" w14:textId="77777777" w:rsidR="002A4FD3" w:rsidRDefault="002A4FD3" w:rsidP="002A4FD3">
      <w:pPr>
        <w:pStyle w:val="Normal2"/>
      </w:pPr>
      <w:r>
        <w:tab/>
      </w:r>
      <w:r w:rsidRPr="002A4FD3">
        <w:t>C:\Users\</w:t>
      </w:r>
      <w:r>
        <w:t>&lt;UserName&gt;</w:t>
      </w:r>
      <w:r w:rsidRPr="002A4FD3">
        <w:t>\AppData\Roaming\Hummingbird</w:t>
      </w:r>
    </w:p>
    <w:p w14:paraId="3EFC9B83" w14:textId="77777777" w:rsidR="002A4FD3" w:rsidRDefault="002A4FD3" w:rsidP="002A4FD3">
      <w:pPr>
        <w:pStyle w:val="Normal2"/>
      </w:pPr>
      <w:r>
        <w:rPr>
          <w:noProof/>
        </w:rPr>
        <w:drawing>
          <wp:inline distT="0" distB="0" distL="0" distR="0" wp14:anchorId="76E3C3E7" wp14:editId="1ADF71FA">
            <wp:extent cx="6217920" cy="4756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17920" cy="475615"/>
                    </a:xfrm>
                    <a:prstGeom prst="rect">
                      <a:avLst/>
                    </a:prstGeom>
                  </pic:spPr>
                </pic:pic>
              </a:graphicData>
            </a:graphic>
          </wp:inline>
        </w:drawing>
      </w:r>
    </w:p>
    <w:p w14:paraId="7BE6B91E" w14:textId="77777777" w:rsidR="002A4FD3" w:rsidRDefault="002A4FD3" w:rsidP="002A4FD3">
      <w:pPr>
        <w:pStyle w:val="Normal2"/>
      </w:pPr>
      <w:r>
        <w:t xml:space="preserve">These are used to store settings from the Revit </w:t>
      </w:r>
      <w:proofErr w:type="spellStart"/>
      <w:r>
        <w:t>addin</w:t>
      </w:r>
      <w:proofErr w:type="spellEnd"/>
      <w:r>
        <w:t xml:space="preserve"> and the CSV file viewer as a convenience so that the menus restore to their last configuration when they are re-opened.  These files may be deleted without harm.</w:t>
      </w:r>
    </w:p>
    <w:p w14:paraId="5D58AD81" w14:textId="77777777" w:rsidR="002A4FD3" w:rsidRPr="00E04D8F" w:rsidRDefault="002A4FD3" w:rsidP="002A4FD3">
      <w:pPr>
        <w:pStyle w:val="Normal2Code"/>
        <w:rPr>
          <w:snapToGrid w:val="0"/>
          <w:sz w:val="16"/>
          <w:szCs w:val="16"/>
        </w:rPr>
      </w:pPr>
    </w:p>
    <w:sectPr w:rsidR="002A4FD3" w:rsidRPr="00E04D8F" w:rsidSect="00C52E63">
      <w:headerReference w:type="default" r:id="rId105"/>
      <w:footerReference w:type="default" r:id="rId106"/>
      <w:headerReference w:type="first" r:id="rId107"/>
      <w:pgSz w:w="12240" w:h="15840"/>
      <w:pgMar w:top="1440" w:right="1152" w:bottom="1440" w:left="1296"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18A29B" w14:textId="77777777" w:rsidR="00C13DB2" w:rsidRDefault="00C13DB2">
      <w:r>
        <w:separator/>
      </w:r>
    </w:p>
  </w:endnote>
  <w:endnote w:type="continuationSeparator" w:id="0">
    <w:p w14:paraId="0C3F632E" w14:textId="77777777" w:rsidR="00C13DB2" w:rsidRDefault="00C13D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B7E8B" w14:textId="77777777" w:rsidR="00155432" w:rsidRPr="00F85AD5" w:rsidRDefault="00F85AD5" w:rsidP="00F85AD5">
    <w:pPr>
      <w:pStyle w:val="Footer"/>
      <w:jc w:val="center"/>
      <w:rPr>
        <w:sz w:val="24"/>
        <w:szCs w:val="24"/>
      </w:rPr>
    </w:pPr>
    <w:r w:rsidRPr="00F85AD5">
      <w:rPr>
        <w:rStyle w:val="PageNumber"/>
      </w:rPr>
      <w:t xml:space="preserve">Page </w:t>
    </w:r>
    <w:r w:rsidR="003214BE" w:rsidRPr="00F85AD5">
      <w:rPr>
        <w:rStyle w:val="PageNumber"/>
      </w:rPr>
      <w:fldChar w:fldCharType="begin"/>
    </w:r>
    <w:r w:rsidRPr="00F85AD5">
      <w:rPr>
        <w:rStyle w:val="PageNumber"/>
      </w:rPr>
      <w:instrText xml:space="preserve"> PAGE </w:instrText>
    </w:r>
    <w:r w:rsidR="003214BE" w:rsidRPr="00F85AD5">
      <w:rPr>
        <w:rStyle w:val="PageNumber"/>
      </w:rPr>
      <w:fldChar w:fldCharType="separate"/>
    </w:r>
    <w:r w:rsidR="00052377">
      <w:rPr>
        <w:rStyle w:val="PageNumber"/>
      </w:rPr>
      <w:t>23</w:t>
    </w:r>
    <w:r w:rsidR="003214BE" w:rsidRPr="00F85AD5">
      <w:rPr>
        <w:rStyle w:val="PageNumber"/>
      </w:rPr>
      <w:fldChar w:fldCharType="end"/>
    </w:r>
    <w:r w:rsidRPr="00F85AD5">
      <w:rPr>
        <w:rStyle w:val="PageNumber"/>
      </w:rPr>
      <w:t xml:space="preserve"> of </w:t>
    </w:r>
    <w:r w:rsidR="003214BE" w:rsidRPr="00F85AD5">
      <w:rPr>
        <w:rStyle w:val="PageNumber"/>
      </w:rPr>
      <w:fldChar w:fldCharType="begin"/>
    </w:r>
    <w:r w:rsidRPr="00F85AD5">
      <w:rPr>
        <w:rStyle w:val="PageNumber"/>
      </w:rPr>
      <w:instrText xml:space="preserve"> NUMPAGES </w:instrText>
    </w:r>
    <w:r w:rsidR="003214BE" w:rsidRPr="00F85AD5">
      <w:rPr>
        <w:rStyle w:val="PageNumber"/>
      </w:rPr>
      <w:fldChar w:fldCharType="separate"/>
    </w:r>
    <w:r w:rsidR="00052377">
      <w:rPr>
        <w:rStyle w:val="PageNumber"/>
      </w:rPr>
      <w:t>26</w:t>
    </w:r>
    <w:r w:rsidR="003214BE" w:rsidRPr="00F85AD5">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102DDA" w14:textId="77777777" w:rsidR="00C13DB2" w:rsidRDefault="00C13DB2">
      <w:r>
        <w:separator/>
      </w:r>
    </w:p>
  </w:footnote>
  <w:footnote w:type="continuationSeparator" w:id="0">
    <w:p w14:paraId="6950DE55" w14:textId="77777777" w:rsidR="00C13DB2" w:rsidRDefault="00C13D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5D9AD" w14:textId="77777777" w:rsidR="00155432" w:rsidRDefault="007B0D01" w:rsidP="00F85AD5">
    <w:pPr>
      <w:pStyle w:val="Header"/>
    </w:pPr>
    <w:r>
      <w:t>Hummingbird</w:t>
    </w:r>
    <w:r w:rsidR="007A675D">
      <w:t xml:space="preserve"> – Rhino-Grasshopper -</w:t>
    </w:r>
    <w:r>
      <w:t xml:space="preserve"> User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2C949" w14:textId="77777777" w:rsidR="00155432" w:rsidRPr="00E27AA6" w:rsidRDefault="007A675D" w:rsidP="00E27AA6">
    <w:pPr>
      <w:pStyle w:val="Header"/>
      <w:rPr>
        <w:rStyle w:val="PageNumber"/>
      </w:rPr>
    </w:pPr>
    <w:r>
      <w:t>Hummingbird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32E880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892232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D98618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7B2FCF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18EBA0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BAC0D7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B302A7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DA8124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41C8C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0421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19213431"/>
    <w:multiLevelType w:val="hybridMultilevel"/>
    <w:tmpl w:val="6DC6D040"/>
    <w:lvl w:ilvl="0" w:tplc="BFA46F68">
      <w:start w:val="1"/>
      <w:numFmt w:val="bullet"/>
      <w:pStyle w:val="Normal7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2" w15:restartNumberingAfterBreak="0">
    <w:nsid w:val="200355A2"/>
    <w:multiLevelType w:val="hybridMultilevel"/>
    <w:tmpl w:val="05AAAD10"/>
    <w:lvl w:ilvl="0" w:tplc="D4CA079E">
      <w:start w:val="1"/>
      <w:numFmt w:val="bullet"/>
      <w:pStyle w:val="Normal1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2846B03"/>
    <w:multiLevelType w:val="hybridMultilevel"/>
    <w:tmpl w:val="43080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6E46D2"/>
    <w:multiLevelType w:val="hybridMultilevel"/>
    <w:tmpl w:val="FA7E615E"/>
    <w:lvl w:ilvl="0" w:tplc="DCD677B0">
      <w:start w:val="1"/>
      <w:numFmt w:val="bullet"/>
      <w:pStyle w:val="Normal6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3F136B97"/>
    <w:multiLevelType w:val="hybridMultilevel"/>
    <w:tmpl w:val="30800F7A"/>
    <w:lvl w:ilvl="0" w:tplc="39EA52E6">
      <w:start w:val="1"/>
      <w:numFmt w:val="bullet"/>
      <w:pStyle w:val="Normal5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40675EAE"/>
    <w:multiLevelType w:val="hybridMultilevel"/>
    <w:tmpl w:val="BA26D4DC"/>
    <w:lvl w:ilvl="0" w:tplc="9D0EA8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4E3B3A"/>
    <w:multiLevelType w:val="multilevel"/>
    <w:tmpl w:val="021E7722"/>
    <w:lvl w:ilvl="0">
      <w:start w:val="1"/>
      <w:numFmt w:val="upperRoman"/>
      <w:pStyle w:val="Heading1"/>
      <w:lvlText w:val="%1."/>
      <w:lvlJc w:val="left"/>
      <w:pPr>
        <w:tabs>
          <w:tab w:val="num" w:pos="360"/>
        </w:tabs>
        <w:ind w:left="0" w:firstLine="0"/>
      </w:pPr>
    </w:lvl>
    <w:lvl w:ilvl="1">
      <w:start w:val="1"/>
      <w:numFmt w:val="upperLetter"/>
      <w:pStyle w:val="Heading2"/>
      <w:lvlText w:val="%2."/>
      <w:lvlJc w:val="left"/>
      <w:pPr>
        <w:tabs>
          <w:tab w:val="num" w:pos="1080"/>
        </w:tabs>
        <w:ind w:left="720" w:firstLine="0"/>
      </w:pPr>
    </w:lvl>
    <w:lvl w:ilvl="2">
      <w:start w:val="1"/>
      <w:numFmt w:val="decimal"/>
      <w:pStyle w:val="Heading3"/>
      <w:lvlText w:val="%3."/>
      <w:lvlJc w:val="left"/>
      <w:pPr>
        <w:tabs>
          <w:tab w:val="num" w:pos="1800"/>
        </w:tabs>
        <w:ind w:left="1440" w:firstLine="0"/>
      </w:pPr>
    </w:lvl>
    <w:lvl w:ilvl="3">
      <w:start w:val="1"/>
      <w:numFmt w:val="lowerLetter"/>
      <w:pStyle w:val="Heading4"/>
      <w:lvlText w:val="%4)"/>
      <w:lvlJc w:val="left"/>
      <w:pPr>
        <w:tabs>
          <w:tab w:val="num" w:pos="2520"/>
        </w:tabs>
        <w:ind w:left="2160" w:firstLine="0"/>
      </w:pPr>
    </w:lvl>
    <w:lvl w:ilvl="4">
      <w:start w:val="1"/>
      <w:numFmt w:val="decimal"/>
      <w:pStyle w:val="Heading5"/>
      <w:lvlText w:val="(%5)"/>
      <w:lvlJc w:val="left"/>
      <w:pPr>
        <w:tabs>
          <w:tab w:val="num" w:pos="3240"/>
        </w:tabs>
        <w:ind w:left="2880" w:firstLine="0"/>
      </w:pPr>
    </w:lvl>
    <w:lvl w:ilvl="5">
      <w:start w:val="1"/>
      <w:numFmt w:val="lowerLetter"/>
      <w:pStyle w:val="Heading6"/>
      <w:lvlText w:val="(%6)"/>
      <w:lvlJc w:val="left"/>
      <w:pPr>
        <w:tabs>
          <w:tab w:val="num" w:pos="3960"/>
        </w:tabs>
        <w:ind w:left="3600" w:firstLine="0"/>
      </w:pPr>
    </w:lvl>
    <w:lvl w:ilvl="6">
      <w:start w:val="1"/>
      <w:numFmt w:val="lowerRoman"/>
      <w:pStyle w:val="Heading7"/>
      <w:lvlText w:val="(%7)"/>
      <w:lvlJc w:val="left"/>
      <w:pPr>
        <w:tabs>
          <w:tab w:val="num" w:pos="4680"/>
        </w:tabs>
        <w:ind w:left="4320" w:firstLine="0"/>
      </w:pPr>
    </w:lvl>
    <w:lvl w:ilvl="7">
      <w:start w:val="1"/>
      <w:numFmt w:val="lowerLetter"/>
      <w:pStyle w:val="Heading8"/>
      <w:lvlText w:val="(%8)"/>
      <w:lvlJc w:val="left"/>
      <w:pPr>
        <w:tabs>
          <w:tab w:val="num" w:pos="5400"/>
        </w:tabs>
        <w:ind w:left="5040" w:firstLine="0"/>
      </w:pPr>
    </w:lvl>
    <w:lvl w:ilvl="8">
      <w:start w:val="1"/>
      <w:numFmt w:val="lowerRoman"/>
      <w:pStyle w:val="Heading9"/>
      <w:lvlText w:val="(%9)"/>
      <w:lvlJc w:val="left"/>
      <w:pPr>
        <w:tabs>
          <w:tab w:val="num" w:pos="6120"/>
        </w:tabs>
        <w:ind w:left="5760" w:firstLine="0"/>
      </w:pPr>
    </w:lvl>
  </w:abstractNum>
  <w:abstractNum w:abstractNumId="18" w15:restartNumberingAfterBreak="0">
    <w:nsid w:val="47E01623"/>
    <w:multiLevelType w:val="hybridMultilevel"/>
    <w:tmpl w:val="C7689E50"/>
    <w:lvl w:ilvl="0" w:tplc="C1CA069A">
      <w:start w:val="1"/>
      <w:numFmt w:val="bullet"/>
      <w:pStyle w:val="Normal8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9" w15:restartNumberingAfterBreak="0">
    <w:nsid w:val="518654C5"/>
    <w:multiLevelType w:val="multilevel"/>
    <w:tmpl w:val="B5226A1C"/>
    <w:lvl w:ilvl="0">
      <w:start w:val="1"/>
      <w:numFmt w:val="upperRoman"/>
      <w:lvlText w:val="%1."/>
      <w:lvlJc w:val="left"/>
      <w:pPr>
        <w:tabs>
          <w:tab w:val="num" w:pos="720"/>
        </w:tabs>
        <w:ind w:left="0" w:firstLine="0"/>
      </w:pPr>
      <w:rPr>
        <w:rFonts w:ascii="Times New Roman" w:hAnsi="Times New Roman" w:hint="default"/>
        <w:b/>
        <w:i w:val="0"/>
        <w:sz w:val="36"/>
        <w:u w:val="none"/>
      </w:rPr>
    </w:lvl>
    <w:lvl w:ilvl="1">
      <w:start w:val="1"/>
      <w:numFmt w:val="upperLetter"/>
      <w:lvlText w:val="%2."/>
      <w:lvlJc w:val="left"/>
      <w:pPr>
        <w:tabs>
          <w:tab w:val="num" w:pos="360"/>
        </w:tabs>
        <w:ind w:left="360" w:hanging="360"/>
      </w:pPr>
    </w:lvl>
    <w:lvl w:ilvl="2">
      <w:start w:val="1"/>
      <w:numFmt w:val="decimal"/>
      <w:lvlText w:val="%3."/>
      <w:lvlJc w:val="left"/>
      <w:pPr>
        <w:tabs>
          <w:tab w:val="num" w:pos="720"/>
        </w:tabs>
        <w:ind w:left="720" w:hanging="360"/>
      </w:pPr>
    </w:lvl>
    <w:lvl w:ilvl="3">
      <w:start w:val="1"/>
      <w:numFmt w:val="lowerLetter"/>
      <w:lvlText w:val="%4)"/>
      <w:lvlJc w:val="left"/>
      <w:pPr>
        <w:tabs>
          <w:tab w:val="num" w:pos="1080"/>
        </w:tabs>
        <w:ind w:left="1080" w:hanging="360"/>
      </w:pPr>
    </w:lvl>
    <w:lvl w:ilvl="4">
      <w:start w:val="1"/>
      <w:numFmt w:val="decimal"/>
      <w:lvlText w:val="(%5)"/>
      <w:lvlJc w:val="left"/>
      <w:pPr>
        <w:tabs>
          <w:tab w:val="num" w:pos="1800"/>
        </w:tabs>
        <w:ind w:left="144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20" w15:restartNumberingAfterBreak="0">
    <w:nsid w:val="69484E0D"/>
    <w:multiLevelType w:val="hybridMultilevel"/>
    <w:tmpl w:val="74A08D94"/>
    <w:lvl w:ilvl="0" w:tplc="0A4ECB20">
      <w:start w:val="1"/>
      <w:numFmt w:val="bullet"/>
      <w:pStyle w:val="Normal4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C6D38F6"/>
    <w:multiLevelType w:val="hybridMultilevel"/>
    <w:tmpl w:val="38E63B7E"/>
    <w:lvl w:ilvl="0" w:tplc="D3F4C782">
      <w:start w:val="1"/>
      <w:numFmt w:val="bullet"/>
      <w:pStyle w:val="Normal2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D864524"/>
    <w:multiLevelType w:val="hybridMultilevel"/>
    <w:tmpl w:val="F09C4FDE"/>
    <w:lvl w:ilvl="0" w:tplc="7A1E2DAC">
      <w:start w:val="1"/>
      <w:numFmt w:val="bullet"/>
      <w:pStyle w:val="Normal9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7F87208B"/>
    <w:multiLevelType w:val="hybridMultilevel"/>
    <w:tmpl w:val="EB9EA42C"/>
    <w:lvl w:ilvl="0" w:tplc="D9E2715A">
      <w:start w:val="1"/>
      <w:numFmt w:val="bullet"/>
      <w:pStyle w:val="Normal3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7"/>
  </w:num>
  <w:num w:numId="2">
    <w:abstractNumId w:val="10"/>
    <w:lvlOverride w:ilvl="0">
      <w:lvl w:ilvl="0">
        <w:numFmt w:val="bullet"/>
        <w:lvlText w:val=""/>
        <w:legacy w:legacy="1" w:legacySpace="0" w:legacyIndent="0"/>
        <w:lvlJc w:val="left"/>
        <w:rPr>
          <w:rFonts w:ascii="Symbol" w:hAnsi="Symbol" w:hint="default"/>
        </w:rPr>
      </w:lvl>
    </w:lvlOverride>
  </w:num>
  <w:num w:numId="3">
    <w:abstractNumId w:val="19"/>
  </w:num>
  <w:num w:numId="4">
    <w:abstractNumId w:val="12"/>
  </w:num>
  <w:num w:numId="5">
    <w:abstractNumId w:val="23"/>
  </w:num>
  <w:num w:numId="6">
    <w:abstractNumId w:val="11"/>
  </w:num>
  <w:num w:numId="7">
    <w:abstractNumId w:val="21"/>
  </w:num>
  <w:num w:numId="8">
    <w:abstractNumId w:val="20"/>
  </w:num>
  <w:num w:numId="9">
    <w:abstractNumId w:val="15"/>
  </w:num>
  <w:num w:numId="10">
    <w:abstractNumId w:val="14"/>
  </w:num>
  <w:num w:numId="11">
    <w:abstractNumId w:val="18"/>
  </w:num>
  <w:num w:numId="12">
    <w:abstractNumId w:val="22"/>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6"/>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1172"/>
    <w:rsid w:val="0000043E"/>
    <w:rsid w:val="00003E27"/>
    <w:rsid w:val="00016C5E"/>
    <w:rsid w:val="00024427"/>
    <w:rsid w:val="000365AF"/>
    <w:rsid w:val="000402FF"/>
    <w:rsid w:val="00047F6C"/>
    <w:rsid w:val="00052377"/>
    <w:rsid w:val="000566AE"/>
    <w:rsid w:val="00063BCD"/>
    <w:rsid w:val="00070EEB"/>
    <w:rsid w:val="000818B4"/>
    <w:rsid w:val="00086C17"/>
    <w:rsid w:val="00090318"/>
    <w:rsid w:val="0009360D"/>
    <w:rsid w:val="000A6564"/>
    <w:rsid w:val="000C3BF3"/>
    <w:rsid w:val="000E4E52"/>
    <w:rsid w:val="001255A0"/>
    <w:rsid w:val="001260C7"/>
    <w:rsid w:val="00155432"/>
    <w:rsid w:val="001705F3"/>
    <w:rsid w:val="00174280"/>
    <w:rsid w:val="00177BC6"/>
    <w:rsid w:val="001A4013"/>
    <w:rsid w:val="001A7E2D"/>
    <w:rsid w:val="001E0F9A"/>
    <w:rsid w:val="001F24EC"/>
    <w:rsid w:val="00212B7A"/>
    <w:rsid w:val="00214BE8"/>
    <w:rsid w:val="0022735E"/>
    <w:rsid w:val="002416B6"/>
    <w:rsid w:val="00244158"/>
    <w:rsid w:val="00263009"/>
    <w:rsid w:val="0027489A"/>
    <w:rsid w:val="00284838"/>
    <w:rsid w:val="00295E05"/>
    <w:rsid w:val="002A4FD3"/>
    <w:rsid w:val="002B006B"/>
    <w:rsid w:val="002B50B5"/>
    <w:rsid w:val="002D18FA"/>
    <w:rsid w:val="002D50D5"/>
    <w:rsid w:val="002F2370"/>
    <w:rsid w:val="002F2564"/>
    <w:rsid w:val="002F70F5"/>
    <w:rsid w:val="00312264"/>
    <w:rsid w:val="003133CD"/>
    <w:rsid w:val="00317660"/>
    <w:rsid w:val="0032063D"/>
    <w:rsid w:val="003214BE"/>
    <w:rsid w:val="003220F8"/>
    <w:rsid w:val="00352F2C"/>
    <w:rsid w:val="00375448"/>
    <w:rsid w:val="003B4E17"/>
    <w:rsid w:val="003C7AD6"/>
    <w:rsid w:val="003D210C"/>
    <w:rsid w:val="003E32C8"/>
    <w:rsid w:val="003F114E"/>
    <w:rsid w:val="003F1EBA"/>
    <w:rsid w:val="003F3769"/>
    <w:rsid w:val="00403D73"/>
    <w:rsid w:val="00412A7D"/>
    <w:rsid w:val="0047031B"/>
    <w:rsid w:val="004769C8"/>
    <w:rsid w:val="00477CB3"/>
    <w:rsid w:val="004A0B72"/>
    <w:rsid w:val="004A2780"/>
    <w:rsid w:val="004B473C"/>
    <w:rsid w:val="004B5928"/>
    <w:rsid w:val="004D3CEE"/>
    <w:rsid w:val="004E19EB"/>
    <w:rsid w:val="004F2BE5"/>
    <w:rsid w:val="00503627"/>
    <w:rsid w:val="0051663E"/>
    <w:rsid w:val="00542097"/>
    <w:rsid w:val="0054507C"/>
    <w:rsid w:val="00546A1D"/>
    <w:rsid w:val="00557F64"/>
    <w:rsid w:val="0056431C"/>
    <w:rsid w:val="005740DA"/>
    <w:rsid w:val="00581679"/>
    <w:rsid w:val="00586638"/>
    <w:rsid w:val="00593889"/>
    <w:rsid w:val="005B1EF1"/>
    <w:rsid w:val="005B2BD0"/>
    <w:rsid w:val="005B6012"/>
    <w:rsid w:val="005B764E"/>
    <w:rsid w:val="005F78C5"/>
    <w:rsid w:val="0060064A"/>
    <w:rsid w:val="006300C5"/>
    <w:rsid w:val="00643BF3"/>
    <w:rsid w:val="00643D91"/>
    <w:rsid w:val="00643F5F"/>
    <w:rsid w:val="00655F24"/>
    <w:rsid w:val="0066633D"/>
    <w:rsid w:val="00667DB9"/>
    <w:rsid w:val="006751C2"/>
    <w:rsid w:val="00684BB7"/>
    <w:rsid w:val="00690010"/>
    <w:rsid w:val="00697166"/>
    <w:rsid w:val="006B344B"/>
    <w:rsid w:val="006B6458"/>
    <w:rsid w:val="006C49F2"/>
    <w:rsid w:val="006D3DFB"/>
    <w:rsid w:val="006D5A41"/>
    <w:rsid w:val="006E037B"/>
    <w:rsid w:val="006F2B6F"/>
    <w:rsid w:val="006F5169"/>
    <w:rsid w:val="007014A3"/>
    <w:rsid w:val="0070467C"/>
    <w:rsid w:val="00707EEB"/>
    <w:rsid w:val="007107B9"/>
    <w:rsid w:val="00715F02"/>
    <w:rsid w:val="00747C2C"/>
    <w:rsid w:val="007579BD"/>
    <w:rsid w:val="007638E8"/>
    <w:rsid w:val="007820B5"/>
    <w:rsid w:val="007A0B73"/>
    <w:rsid w:val="007A675D"/>
    <w:rsid w:val="007A6B54"/>
    <w:rsid w:val="007B0D01"/>
    <w:rsid w:val="007D3F7E"/>
    <w:rsid w:val="007E4453"/>
    <w:rsid w:val="007E5548"/>
    <w:rsid w:val="007E6F69"/>
    <w:rsid w:val="00816B1E"/>
    <w:rsid w:val="008427B3"/>
    <w:rsid w:val="00846505"/>
    <w:rsid w:val="0086095C"/>
    <w:rsid w:val="008621C6"/>
    <w:rsid w:val="00884D57"/>
    <w:rsid w:val="00893FDC"/>
    <w:rsid w:val="008A4C68"/>
    <w:rsid w:val="008C35C4"/>
    <w:rsid w:val="008D225A"/>
    <w:rsid w:val="009044C6"/>
    <w:rsid w:val="00917C6E"/>
    <w:rsid w:val="00922C31"/>
    <w:rsid w:val="00931326"/>
    <w:rsid w:val="009343F0"/>
    <w:rsid w:val="00955554"/>
    <w:rsid w:val="0096752D"/>
    <w:rsid w:val="009970EB"/>
    <w:rsid w:val="009A660D"/>
    <w:rsid w:val="009C6493"/>
    <w:rsid w:val="009E02DE"/>
    <w:rsid w:val="009E5656"/>
    <w:rsid w:val="00A015FE"/>
    <w:rsid w:val="00A01745"/>
    <w:rsid w:val="00A123C9"/>
    <w:rsid w:val="00A1240C"/>
    <w:rsid w:val="00A12854"/>
    <w:rsid w:val="00A407EC"/>
    <w:rsid w:val="00A40D31"/>
    <w:rsid w:val="00A4685D"/>
    <w:rsid w:val="00A5427F"/>
    <w:rsid w:val="00A62F5C"/>
    <w:rsid w:val="00A9497F"/>
    <w:rsid w:val="00AA182D"/>
    <w:rsid w:val="00AA593F"/>
    <w:rsid w:val="00AB3A9D"/>
    <w:rsid w:val="00AC2A73"/>
    <w:rsid w:val="00AE27D1"/>
    <w:rsid w:val="00B27891"/>
    <w:rsid w:val="00B30E9D"/>
    <w:rsid w:val="00B4062E"/>
    <w:rsid w:val="00B44A3D"/>
    <w:rsid w:val="00B6068B"/>
    <w:rsid w:val="00B6567C"/>
    <w:rsid w:val="00B92935"/>
    <w:rsid w:val="00B9620B"/>
    <w:rsid w:val="00B971C1"/>
    <w:rsid w:val="00BB19E8"/>
    <w:rsid w:val="00BB544C"/>
    <w:rsid w:val="00BC1149"/>
    <w:rsid w:val="00BC38C1"/>
    <w:rsid w:val="00BD5C76"/>
    <w:rsid w:val="00BD6B00"/>
    <w:rsid w:val="00BE5BA7"/>
    <w:rsid w:val="00BE7B16"/>
    <w:rsid w:val="00C10E8E"/>
    <w:rsid w:val="00C1237A"/>
    <w:rsid w:val="00C13DB2"/>
    <w:rsid w:val="00C21EE0"/>
    <w:rsid w:val="00C34BCB"/>
    <w:rsid w:val="00C50416"/>
    <w:rsid w:val="00C52E63"/>
    <w:rsid w:val="00C62BF5"/>
    <w:rsid w:val="00C6606E"/>
    <w:rsid w:val="00C779ED"/>
    <w:rsid w:val="00C77AE0"/>
    <w:rsid w:val="00C77ECD"/>
    <w:rsid w:val="00C840C5"/>
    <w:rsid w:val="00C8571D"/>
    <w:rsid w:val="00C86E28"/>
    <w:rsid w:val="00C901A9"/>
    <w:rsid w:val="00C979FB"/>
    <w:rsid w:val="00CA389D"/>
    <w:rsid w:val="00CC73DF"/>
    <w:rsid w:val="00CD51DA"/>
    <w:rsid w:val="00CE60D5"/>
    <w:rsid w:val="00CF17E9"/>
    <w:rsid w:val="00CF793F"/>
    <w:rsid w:val="00D27297"/>
    <w:rsid w:val="00D32305"/>
    <w:rsid w:val="00D415AA"/>
    <w:rsid w:val="00D5102E"/>
    <w:rsid w:val="00D5135F"/>
    <w:rsid w:val="00D56955"/>
    <w:rsid w:val="00D81172"/>
    <w:rsid w:val="00DB0066"/>
    <w:rsid w:val="00DB5E61"/>
    <w:rsid w:val="00DB7978"/>
    <w:rsid w:val="00DD76B3"/>
    <w:rsid w:val="00DE75B7"/>
    <w:rsid w:val="00E04D8F"/>
    <w:rsid w:val="00E27AA6"/>
    <w:rsid w:val="00E502CF"/>
    <w:rsid w:val="00E508E8"/>
    <w:rsid w:val="00E57080"/>
    <w:rsid w:val="00E6644E"/>
    <w:rsid w:val="00E8691B"/>
    <w:rsid w:val="00E9769A"/>
    <w:rsid w:val="00EC7C0A"/>
    <w:rsid w:val="00ED068F"/>
    <w:rsid w:val="00ED4896"/>
    <w:rsid w:val="00EE3431"/>
    <w:rsid w:val="00EE5E37"/>
    <w:rsid w:val="00F0208A"/>
    <w:rsid w:val="00F26071"/>
    <w:rsid w:val="00F31F8A"/>
    <w:rsid w:val="00F34C1B"/>
    <w:rsid w:val="00F3799B"/>
    <w:rsid w:val="00F45C32"/>
    <w:rsid w:val="00F542EA"/>
    <w:rsid w:val="00F55569"/>
    <w:rsid w:val="00F70074"/>
    <w:rsid w:val="00F85AD5"/>
    <w:rsid w:val="00F95693"/>
    <w:rsid w:val="00F966E4"/>
    <w:rsid w:val="00FA6189"/>
    <w:rsid w:val="00FB6B3B"/>
    <w:rsid w:val="00FB731E"/>
    <w:rsid w:val="00FC5502"/>
    <w:rsid w:val="00FE3ADD"/>
    <w:rsid w:val="00FE5F50"/>
    <w:rsid w:val="00FE625D"/>
    <w:rsid w:val="00FF10BE"/>
    <w:rsid w:val="00FF1BF9"/>
    <w:rsid w:val="00FF42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62F289E"/>
  <w15:docId w15:val="{B49E2E17-76C6-485E-8FCF-9E6E72E97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402FF"/>
    <w:pPr>
      <w:spacing w:before="120"/>
    </w:pPr>
    <w:rPr>
      <w:rFonts w:ascii="Arial" w:hAnsi="Arial"/>
      <w:szCs w:val="24"/>
    </w:rPr>
  </w:style>
  <w:style w:type="paragraph" w:styleId="Heading1">
    <w:name w:val="heading 1"/>
    <w:basedOn w:val="Normal"/>
    <w:next w:val="Normal1"/>
    <w:qFormat/>
    <w:rsid w:val="00FE5F50"/>
    <w:pPr>
      <w:pageBreakBefore/>
      <w:widowControl w:val="0"/>
      <w:numPr>
        <w:numId w:val="1"/>
      </w:numPr>
      <w:shd w:val="clear" w:color="auto" w:fill="C0C0C0"/>
      <w:tabs>
        <w:tab w:val="clear" w:pos="360"/>
      </w:tabs>
      <w:jc w:val="center"/>
      <w:outlineLvl w:val="0"/>
    </w:pPr>
    <w:rPr>
      <w:b/>
      <w:bCs/>
      <w:kern w:val="28"/>
      <w:sz w:val="36"/>
      <w:szCs w:val="36"/>
    </w:rPr>
  </w:style>
  <w:style w:type="paragraph" w:styleId="Heading2">
    <w:name w:val="heading 2"/>
    <w:basedOn w:val="Normal"/>
    <w:next w:val="Normal2"/>
    <w:qFormat/>
    <w:rsid w:val="00B9620B"/>
    <w:pPr>
      <w:keepNext/>
      <w:numPr>
        <w:ilvl w:val="1"/>
        <w:numId w:val="1"/>
      </w:numPr>
      <w:tabs>
        <w:tab w:val="clear" w:pos="1080"/>
      </w:tabs>
      <w:ind w:left="0"/>
      <w:outlineLvl w:val="1"/>
    </w:pPr>
    <w:rPr>
      <w:b/>
      <w:bCs/>
      <w:sz w:val="24"/>
    </w:rPr>
  </w:style>
  <w:style w:type="paragraph" w:styleId="Heading3">
    <w:name w:val="heading 3"/>
    <w:basedOn w:val="Normal"/>
    <w:next w:val="Normal3"/>
    <w:qFormat/>
    <w:rsid w:val="00FE5F50"/>
    <w:pPr>
      <w:keepNext/>
      <w:numPr>
        <w:ilvl w:val="2"/>
        <w:numId w:val="1"/>
      </w:numPr>
      <w:tabs>
        <w:tab w:val="clear" w:pos="1800"/>
      </w:tabs>
      <w:ind w:left="360"/>
      <w:outlineLvl w:val="2"/>
    </w:pPr>
    <w:rPr>
      <w:b/>
      <w:bCs/>
    </w:rPr>
  </w:style>
  <w:style w:type="paragraph" w:styleId="Heading4">
    <w:name w:val="heading 4"/>
    <w:basedOn w:val="Normal"/>
    <w:next w:val="Normal4"/>
    <w:qFormat/>
    <w:rsid w:val="00FE5F50"/>
    <w:pPr>
      <w:keepNext/>
      <w:numPr>
        <w:ilvl w:val="3"/>
        <w:numId w:val="1"/>
      </w:numPr>
      <w:tabs>
        <w:tab w:val="clear" w:pos="2520"/>
      </w:tabs>
      <w:ind w:left="720"/>
      <w:outlineLvl w:val="3"/>
    </w:pPr>
    <w:rPr>
      <w:b/>
      <w:bCs/>
    </w:rPr>
  </w:style>
  <w:style w:type="paragraph" w:styleId="Heading5">
    <w:name w:val="heading 5"/>
    <w:basedOn w:val="Normal"/>
    <w:next w:val="Normal5"/>
    <w:qFormat/>
    <w:rsid w:val="00FE5F50"/>
    <w:pPr>
      <w:numPr>
        <w:ilvl w:val="4"/>
        <w:numId w:val="1"/>
      </w:numPr>
      <w:tabs>
        <w:tab w:val="clear" w:pos="3240"/>
      </w:tabs>
      <w:ind w:left="1080"/>
      <w:outlineLvl w:val="4"/>
    </w:pPr>
    <w:rPr>
      <w:b/>
      <w:bCs/>
    </w:rPr>
  </w:style>
  <w:style w:type="paragraph" w:styleId="Heading6">
    <w:name w:val="heading 6"/>
    <w:basedOn w:val="Normal"/>
    <w:next w:val="Normal6"/>
    <w:qFormat/>
    <w:rsid w:val="00FE5F50"/>
    <w:pPr>
      <w:numPr>
        <w:ilvl w:val="5"/>
        <w:numId w:val="1"/>
      </w:numPr>
      <w:tabs>
        <w:tab w:val="clear" w:pos="3960"/>
      </w:tabs>
      <w:ind w:left="1440"/>
      <w:outlineLvl w:val="5"/>
    </w:pPr>
    <w:rPr>
      <w:b/>
      <w:bCs/>
    </w:rPr>
  </w:style>
  <w:style w:type="paragraph" w:styleId="Heading7">
    <w:name w:val="heading 7"/>
    <w:basedOn w:val="Normal"/>
    <w:next w:val="Normal7"/>
    <w:qFormat/>
    <w:rsid w:val="00FE5F50"/>
    <w:pPr>
      <w:numPr>
        <w:ilvl w:val="6"/>
        <w:numId w:val="1"/>
      </w:numPr>
      <w:tabs>
        <w:tab w:val="clear" w:pos="4680"/>
      </w:tabs>
      <w:ind w:left="1800"/>
      <w:outlineLvl w:val="6"/>
    </w:pPr>
    <w:rPr>
      <w:b/>
      <w:bCs/>
    </w:rPr>
  </w:style>
  <w:style w:type="paragraph" w:styleId="Heading8">
    <w:name w:val="heading 8"/>
    <w:basedOn w:val="Normal"/>
    <w:next w:val="Normal8"/>
    <w:qFormat/>
    <w:rsid w:val="00FE5F50"/>
    <w:pPr>
      <w:numPr>
        <w:ilvl w:val="7"/>
        <w:numId w:val="1"/>
      </w:numPr>
      <w:tabs>
        <w:tab w:val="clear" w:pos="5400"/>
      </w:tabs>
      <w:ind w:left="2160"/>
      <w:outlineLvl w:val="7"/>
    </w:pPr>
    <w:rPr>
      <w:b/>
      <w:bCs/>
    </w:rPr>
  </w:style>
  <w:style w:type="paragraph" w:styleId="Heading9">
    <w:name w:val="heading 9"/>
    <w:basedOn w:val="Normal"/>
    <w:next w:val="Normal9"/>
    <w:qFormat/>
    <w:rsid w:val="00FE5F50"/>
    <w:pPr>
      <w:numPr>
        <w:ilvl w:val="8"/>
        <w:numId w:val="1"/>
      </w:numPr>
      <w:tabs>
        <w:tab w:val="clear" w:pos="6120"/>
      </w:tabs>
      <w:ind w:left="2520"/>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FE5F50"/>
  </w:style>
  <w:style w:type="paragraph" w:customStyle="1" w:styleId="DocInfoTitle">
    <w:name w:val="DocInfoTitle"/>
    <w:basedOn w:val="DocInfo"/>
    <w:rsid w:val="00FE5F50"/>
    <w:rPr>
      <w:b/>
      <w:bCs/>
    </w:rPr>
  </w:style>
  <w:style w:type="paragraph" w:customStyle="1" w:styleId="DocInfoSubtitle">
    <w:name w:val="DocInfoSubtitle"/>
    <w:basedOn w:val="DocInfo"/>
    <w:rsid w:val="00FE5F50"/>
    <w:pPr>
      <w:jc w:val="right"/>
    </w:pPr>
    <w:rPr>
      <w:b/>
      <w:bCs/>
    </w:rPr>
  </w:style>
  <w:style w:type="paragraph" w:styleId="TOC2">
    <w:name w:val="toc 2"/>
    <w:basedOn w:val="Normal"/>
    <w:next w:val="Normal"/>
    <w:autoRedefine/>
    <w:uiPriority w:val="39"/>
    <w:rsid w:val="00FE5F50"/>
    <w:pPr>
      <w:ind w:left="240"/>
    </w:pPr>
  </w:style>
  <w:style w:type="paragraph" w:styleId="Header">
    <w:name w:val="header"/>
    <w:basedOn w:val="Normal"/>
    <w:rsid w:val="00E27AA6"/>
    <w:pPr>
      <w:tabs>
        <w:tab w:val="right" w:pos="9360"/>
      </w:tabs>
      <w:spacing w:before="0"/>
      <w:jc w:val="center"/>
    </w:pPr>
    <w:rPr>
      <w:spacing w:val="20"/>
    </w:rPr>
  </w:style>
  <w:style w:type="paragraph" w:styleId="Footer">
    <w:name w:val="footer"/>
    <w:basedOn w:val="Normal"/>
    <w:rsid w:val="00FE5F50"/>
    <w:pPr>
      <w:tabs>
        <w:tab w:val="right" w:pos="9360"/>
      </w:tabs>
    </w:pPr>
    <w:rPr>
      <w:noProof/>
      <w:szCs w:val="20"/>
    </w:rPr>
  </w:style>
  <w:style w:type="character" w:styleId="PageNumber">
    <w:name w:val="page number"/>
    <w:basedOn w:val="DefaultParagraphFont"/>
    <w:rsid w:val="00C52E63"/>
    <w:rPr>
      <w:sz w:val="20"/>
      <w:szCs w:val="24"/>
    </w:rPr>
  </w:style>
  <w:style w:type="paragraph" w:styleId="TOC3">
    <w:name w:val="toc 3"/>
    <w:basedOn w:val="Normal"/>
    <w:next w:val="Normal"/>
    <w:autoRedefine/>
    <w:uiPriority w:val="39"/>
    <w:rsid w:val="00FE5F50"/>
    <w:pPr>
      <w:ind w:left="480"/>
    </w:pPr>
  </w:style>
  <w:style w:type="paragraph" w:customStyle="1" w:styleId="Normal1">
    <w:name w:val="Normal 1"/>
    <w:basedOn w:val="Normal"/>
    <w:link w:val="Normal1Char"/>
    <w:rsid w:val="00FE5F50"/>
  </w:style>
  <w:style w:type="paragraph" w:customStyle="1" w:styleId="Normal2">
    <w:name w:val="Normal 2"/>
    <w:basedOn w:val="Normal"/>
    <w:link w:val="Normal2Char"/>
    <w:rsid w:val="00B9620B"/>
  </w:style>
  <w:style w:type="paragraph" w:customStyle="1" w:styleId="Normal3">
    <w:name w:val="Normal 3"/>
    <w:basedOn w:val="Normal"/>
    <w:rsid w:val="00375448"/>
    <w:pPr>
      <w:ind w:left="360"/>
    </w:pPr>
  </w:style>
  <w:style w:type="paragraph" w:customStyle="1" w:styleId="Normal4">
    <w:name w:val="Normal 4"/>
    <w:basedOn w:val="Normal"/>
    <w:link w:val="Normal4Char"/>
    <w:rsid w:val="00375448"/>
    <w:pPr>
      <w:ind w:left="720"/>
    </w:pPr>
  </w:style>
  <w:style w:type="paragraph" w:customStyle="1" w:styleId="Normal5">
    <w:name w:val="Normal 5"/>
    <w:basedOn w:val="Normal"/>
    <w:link w:val="Normal5Char"/>
    <w:rsid w:val="00FE5F50"/>
    <w:pPr>
      <w:ind w:left="1440"/>
    </w:pPr>
  </w:style>
  <w:style w:type="paragraph" w:customStyle="1" w:styleId="Normal6">
    <w:name w:val="Normal 6"/>
    <w:basedOn w:val="Normal"/>
    <w:link w:val="Normal6Char"/>
    <w:rsid w:val="00FE5F50"/>
    <w:pPr>
      <w:ind w:left="1800"/>
    </w:pPr>
  </w:style>
  <w:style w:type="paragraph" w:customStyle="1" w:styleId="Normal7">
    <w:name w:val="Normal 7"/>
    <w:basedOn w:val="Normal"/>
    <w:link w:val="Normal7Char"/>
    <w:rsid w:val="00FE5F50"/>
    <w:pPr>
      <w:ind w:left="2160"/>
    </w:pPr>
  </w:style>
  <w:style w:type="paragraph" w:customStyle="1" w:styleId="Normal8">
    <w:name w:val="Normal 8"/>
    <w:basedOn w:val="Normal"/>
    <w:link w:val="Normal8Char"/>
    <w:rsid w:val="00FE5F50"/>
    <w:pPr>
      <w:ind w:left="2520"/>
    </w:pPr>
  </w:style>
  <w:style w:type="paragraph" w:customStyle="1" w:styleId="Normal9">
    <w:name w:val="Normal 9"/>
    <w:basedOn w:val="Normal"/>
    <w:link w:val="Normal9Char"/>
    <w:rsid w:val="00FE5F50"/>
    <w:pPr>
      <w:ind w:left="2880"/>
    </w:pPr>
  </w:style>
  <w:style w:type="paragraph" w:customStyle="1" w:styleId="SubjectTitle">
    <w:name w:val="Subject Title"/>
    <w:basedOn w:val="Normal"/>
    <w:rsid w:val="00FE5F50"/>
    <w:pPr>
      <w:jc w:val="center"/>
    </w:pPr>
    <w:rPr>
      <w:b/>
      <w:bCs/>
      <w:sz w:val="48"/>
      <w:szCs w:val="48"/>
    </w:rPr>
  </w:style>
  <w:style w:type="paragraph" w:customStyle="1" w:styleId="DocInfo">
    <w:name w:val="DocInfo"/>
    <w:rsid w:val="00FE5F50"/>
    <w:rPr>
      <w:rFonts w:ascii="Arial" w:hAnsi="Arial"/>
      <w:noProof/>
    </w:rPr>
  </w:style>
  <w:style w:type="paragraph" w:styleId="TOC4">
    <w:name w:val="toc 4"/>
    <w:basedOn w:val="Normal"/>
    <w:next w:val="Normal"/>
    <w:autoRedefine/>
    <w:semiHidden/>
    <w:rsid w:val="00FE5F50"/>
    <w:pPr>
      <w:ind w:left="720"/>
    </w:pPr>
  </w:style>
  <w:style w:type="paragraph" w:styleId="TOC5">
    <w:name w:val="toc 5"/>
    <w:basedOn w:val="Normal"/>
    <w:next w:val="Normal"/>
    <w:autoRedefine/>
    <w:semiHidden/>
    <w:rsid w:val="00FE5F50"/>
    <w:pPr>
      <w:ind w:left="960"/>
    </w:pPr>
  </w:style>
  <w:style w:type="paragraph" w:styleId="TOC6">
    <w:name w:val="toc 6"/>
    <w:basedOn w:val="Normal"/>
    <w:next w:val="Normal"/>
    <w:autoRedefine/>
    <w:semiHidden/>
    <w:rsid w:val="00FE5F50"/>
    <w:pPr>
      <w:ind w:left="1200"/>
    </w:pPr>
  </w:style>
  <w:style w:type="paragraph" w:styleId="TOC7">
    <w:name w:val="toc 7"/>
    <w:basedOn w:val="Normal"/>
    <w:next w:val="Normal"/>
    <w:autoRedefine/>
    <w:semiHidden/>
    <w:rsid w:val="00FE5F50"/>
    <w:pPr>
      <w:ind w:left="1440"/>
    </w:pPr>
  </w:style>
  <w:style w:type="paragraph" w:styleId="TOC8">
    <w:name w:val="toc 8"/>
    <w:basedOn w:val="Normal"/>
    <w:next w:val="Normal"/>
    <w:autoRedefine/>
    <w:semiHidden/>
    <w:rsid w:val="00FE5F50"/>
    <w:pPr>
      <w:ind w:left="1680"/>
    </w:pPr>
  </w:style>
  <w:style w:type="paragraph" w:styleId="TOC9">
    <w:name w:val="toc 9"/>
    <w:basedOn w:val="Normal"/>
    <w:next w:val="Normal"/>
    <w:autoRedefine/>
    <w:semiHidden/>
    <w:rsid w:val="00FE5F50"/>
    <w:pPr>
      <w:ind w:left="1920"/>
    </w:pPr>
  </w:style>
  <w:style w:type="paragraph" w:customStyle="1" w:styleId="Spacer">
    <w:name w:val="Spacer"/>
    <w:basedOn w:val="Normal"/>
    <w:link w:val="SpacerChar"/>
    <w:qFormat/>
    <w:rsid w:val="00F85AD5"/>
    <w:pPr>
      <w:spacing w:before="0"/>
    </w:pPr>
    <w:rPr>
      <w:sz w:val="12"/>
      <w:szCs w:val="20"/>
    </w:rPr>
  </w:style>
  <w:style w:type="paragraph" w:customStyle="1" w:styleId="Title-Bar">
    <w:name w:val="Title-Bar"/>
    <w:basedOn w:val="Normal"/>
    <w:rsid w:val="00F85AD5"/>
    <w:pPr>
      <w:shd w:val="pct10" w:color="auto" w:fill="FFFFFF"/>
      <w:spacing w:before="0"/>
    </w:pPr>
    <w:rPr>
      <w:sz w:val="12"/>
      <w:szCs w:val="20"/>
    </w:rPr>
  </w:style>
  <w:style w:type="paragraph" w:customStyle="1" w:styleId="Title-document">
    <w:name w:val="Title-document"/>
    <w:basedOn w:val="Normal"/>
    <w:rsid w:val="00F85AD5"/>
    <w:pPr>
      <w:spacing w:before="0"/>
      <w:jc w:val="center"/>
    </w:pPr>
    <w:rPr>
      <w:sz w:val="48"/>
      <w:szCs w:val="20"/>
    </w:rPr>
  </w:style>
  <w:style w:type="paragraph" w:customStyle="1" w:styleId="Title-AuthorDate">
    <w:name w:val="Title-AuthorDate"/>
    <w:basedOn w:val="Normal"/>
    <w:rsid w:val="00F85AD5"/>
    <w:pPr>
      <w:spacing w:before="0"/>
      <w:jc w:val="center"/>
    </w:pPr>
    <w:rPr>
      <w:i/>
      <w:szCs w:val="20"/>
    </w:rPr>
  </w:style>
  <w:style w:type="paragraph" w:styleId="BalloonText">
    <w:name w:val="Balloon Text"/>
    <w:basedOn w:val="Normal"/>
    <w:link w:val="BalloonTextChar"/>
    <w:rsid w:val="002D18FA"/>
    <w:pPr>
      <w:spacing w:before="0"/>
    </w:pPr>
    <w:rPr>
      <w:rFonts w:ascii="Tahoma" w:hAnsi="Tahoma" w:cs="Tahoma"/>
      <w:sz w:val="16"/>
      <w:szCs w:val="16"/>
    </w:rPr>
  </w:style>
  <w:style w:type="character" w:customStyle="1" w:styleId="BalloonTextChar">
    <w:name w:val="Balloon Text Char"/>
    <w:basedOn w:val="DefaultParagraphFont"/>
    <w:link w:val="BalloonText"/>
    <w:rsid w:val="002D18FA"/>
    <w:rPr>
      <w:rFonts w:ascii="Tahoma" w:hAnsi="Tahoma" w:cs="Tahoma"/>
      <w:sz w:val="16"/>
      <w:szCs w:val="16"/>
    </w:rPr>
  </w:style>
  <w:style w:type="paragraph" w:customStyle="1" w:styleId="Normal1Bullet">
    <w:name w:val="Normal 1 Bullet"/>
    <w:basedOn w:val="Normal1"/>
    <w:link w:val="Normal1BulletChar"/>
    <w:qFormat/>
    <w:rsid w:val="00047F6C"/>
    <w:pPr>
      <w:numPr>
        <w:numId w:val="4"/>
      </w:numPr>
    </w:pPr>
  </w:style>
  <w:style w:type="paragraph" w:customStyle="1" w:styleId="Normal2Bullet">
    <w:name w:val="Normal 2 Bullet"/>
    <w:basedOn w:val="Normal2"/>
    <w:link w:val="Normal2BulletChar"/>
    <w:qFormat/>
    <w:rsid w:val="00B9620B"/>
    <w:pPr>
      <w:numPr>
        <w:numId w:val="7"/>
      </w:numPr>
      <w:ind w:left="360"/>
    </w:pPr>
  </w:style>
  <w:style w:type="character" w:customStyle="1" w:styleId="Normal1Char">
    <w:name w:val="Normal 1 Char"/>
    <w:basedOn w:val="DefaultParagraphFont"/>
    <w:link w:val="Normal1"/>
    <w:rsid w:val="00047F6C"/>
    <w:rPr>
      <w:rFonts w:ascii="Arial" w:hAnsi="Arial"/>
      <w:szCs w:val="24"/>
    </w:rPr>
  </w:style>
  <w:style w:type="character" w:customStyle="1" w:styleId="Normal1BulletChar">
    <w:name w:val="Normal 1 Bullet Char"/>
    <w:basedOn w:val="Normal1Char"/>
    <w:link w:val="Normal1Bullet"/>
    <w:rsid w:val="00047F6C"/>
    <w:rPr>
      <w:rFonts w:ascii="Arial" w:hAnsi="Arial"/>
      <w:szCs w:val="24"/>
    </w:rPr>
  </w:style>
  <w:style w:type="paragraph" w:customStyle="1" w:styleId="Normal3Bullet">
    <w:name w:val="Normal 3 Bullet"/>
    <w:basedOn w:val="Normal3"/>
    <w:link w:val="Normal3BulletChar"/>
    <w:qFormat/>
    <w:rsid w:val="007E5548"/>
    <w:pPr>
      <w:numPr>
        <w:numId w:val="5"/>
      </w:numPr>
      <w:ind w:left="1080"/>
    </w:pPr>
  </w:style>
  <w:style w:type="character" w:customStyle="1" w:styleId="Normal2BulletChar">
    <w:name w:val="Normal 2 Bullet Char"/>
    <w:basedOn w:val="Normal1BulletChar"/>
    <w:link w:val="Normal2Bullet"/>
    <w:rsid w:val="00B9620B"/>
    <w:rPr>
      <w:rFonts w:ascii="Arial" w:hAnsi="Arial"/>
      <w:szCs w:val="24"/>
    </w:rPr>
  </w:style>
  <w:style w:type="paragraph" w:customStyle="1" w:styleId="Normal4Bullet">
    <w:name w:val="Normal 4 Bullet"/>
    <w:basedOn w:val="Normal4"/>
    <w:qFormat/>
    <w:rsid w:val="00047F6C"/>
    <w:pPr>
      <w:numPr>
        <w:numId w:val="8"/>
      </w:numPr>
      <w:ind w:left="1440"/>
    </w:pPr>
  </w:style>
  <w:style w:type="character" w:customStyle="1" w:styleId="Normal3BulletChar">
    <w:name w:val="Normal 3 Bullet Char"/>
    <w:basedOn w:val="Normal1BulletChar"/>
    <w:link w:val="Normal3Bullet"/>
    <w:rsid w:val="007E5548"/>
    <w:rPr>
      <w:rFonts w:ascii="Arial" w:hAnsi="Arial"/>
      <w:szCs w:val="24"/>
    </w:rPr>
  </w:style>
  <w:style w:type="paragraph" w:customStyle="1" w:styleId="Normal5Bullet">
    <w:name w:val="Normal 5 Bullet"/>
    <w:basedOn w:val="Normal5"/>
    <w:qFormat/>
    <w:rsid w:val="00047F6C"/>
    <w:pPr>
      <w:numPr>
        <w:numId w:val="9"/>
      </w:numPr>
      <w:ind w:left="1800"/>
    </w:pPr>
  </w:style>
  <w:style w:type="character" w:customStyle="1" w:styleId="Normal4Char">
    <w:name w:val="Normal 4 Char"/>
    <w:basedOn w:val="DefaultParagraphFont"/>
    <w:link w:val="Normal4"/>
    <w:rsid w:val="00375448"/>
    <w:rPr>
      <w:rFonts w:ascii="Arial" w:hAnsi="Arial"/>
      <w:szCs w:val="24"/>
    </w:rPr>
  </w:style>
  <w:style w:type="paragraph" w:customStyle="1" w:styleId="Normal6Bullet">
    <w:name w:val="Normal 6 Bullet"/>
    <w:basedOn w:val="Normal6"/>
    <w:qFormat/>
    <w:rsid w:val="00047F6C"/>
    <w:pPr>
      <w:numPr>
        <w:numId w:val="10"/>
      </w:numPr>
      <w:ind w:left="2160"/>
    </w:pPr>
  </w:style>
  <w:style w:type="character" w:customStyle="1" w:styleId="Normal5Char">
    <w:name w:val="Normal 5 Char"/>
    <w:basedOn w:val="DefaultParagraphFont"/>
    <w:link w:val="Normal5"/>
    <w:rsid w:val="00047F6C"/>
    <w:rPr>
      <w:rFonts w:ascii="Arial" w:hAnsi="Arial"/>
      <w:szCs w:val="24"/>
    </w:rPr>
  </w:style>
  <w:style w:type="paragraph" w:customStyle="1" w:styleId="Normal7Bullet">
    <w:name w:val="Normal 7 Bullet"/>
    <w:basedOn w:val="Normal7"/>
    <w:qFormat/>
    <w:rsid w:val="00047F6C"/>
    <w:pPr>
      <w:numPr>
        <w:numId w:val="6"/>
      </w:numPr>
      <w:ind w:left="2520"/>
    </w:pPr>
  </w:style>
  <w:style w:type="character" w:customStyle="1" w:styleId="Normal6Char">
    <w:name w:val="Normal 6 Char"/>
    <w:basedOn w:val="DefaultParagraphFont"/>
    <w:link w:val="Normal6"/>
    <w:rsid w:val="00047F6C"/>
    <w:rPr>
      <w:rFonts w:ascii="Arial" w:hAnsi="Arial"/>
      <w:szCs w:val="24"/>
    </w:rPr>
  </w:style>
  <w:style w:type="paragraph" w:customStyle="1" w:styleId="Normal8Bullet">
    <w:name w:val="Normal 8 Bullet"/>
    <w:basedOn w:val="Normal8"/>
    <w:link w:val="Normal8BulletChar"/>
    <w:qFormat/>
    <w:rsid w:val="00047F6C"/>
    <w:pPr>
      <w:numPr>
        <w:numId w:val="11"/>
      </w:numPr>
    </w:pPr>
  </w:style>
  <w:style w:type="character" w:customStyle="1" w:styleId="Normal7Char">
    <w:name w:val="Normal 7 Char"/>
    <w:basedOn w:val="DefaultParagraphFont"/>
    <w:link w:val="Normal7"/>
    <w:rsid w:val="00047F6C"/>
    <w:rPr>
      <w:rFonts w:ascii="Arial" w:hAnsi="Arial"/>
      <w:szCs w:val="24"/>
    </w:rPr>
  </w:style>
  <w:style w:type="paragraph" w:customStyle="1" w:styleId="Normal9Bullet">
    <w:name w:val="Normal 9 Bullet"/>
    <w:basedOn w:val="Normal9"/>
    <w:link w:val="Normal9BulletChar"/>
    <w:qFormat/>
    <w:rsid w:val="00047F6C"/>
    <w:pPr>
      <w:numPr>
        <w:numId w:val="12"/>
      </w:numPr>
      <w:ind w:left="3240"/>
    </w:pPr>
  </w:style>
  <w:style w:type="character" w:customStyle="1" w:styleId="Normal8Char">
    <w:name w:val="Normal 8 Char"/>
    <w:basedOn w:val="DefaultParagraphFont"/>
    <w:link w:val="Normal8"/>
    <w:rsid w:val="00047F6C"/>
    <w:rPr>
      <w:rFonts w:ascii="Arial" w:hAnsi="Arial"/>
      <w:szCs w:val="24"/>
    </w:rPr>
  </w:style>
  <w:style w:type="character" w:customStyle="1" w:styleId="Normal8BulletChar">
    <w:name w:val="Normal 8 Bullet Char"/>
    <w:basedOn w:val="Normal8Char"/>
    <w:link w:val="Normal8Bullet"/>
    <w:rsid w:val="00047F6C"/>
    <w:rPr>
      <w:rFonts w:ascii="Arial" w:hAnsi="Arial"/>
      <w:szCs w:val="24"/>
    </w:rPr>
  </w:style>
  <w:style w:type="character" w:customStyle="1" w:styleId="Normal9Char">
    <w:name w:val="Normal 9 Char"/>
    <w:basedOn w:val="DefaultParagraphFont"/>
    <w:link w:val="Normal9"/>
    <w:rsid w:val="00047F6C"/>
    <w:rPr>
      <w:rFonts w:ascii="Arial" w:hAnsi="Arial"/>
      <w:szCs w:val="24"/>
    </w:rPr>
  </w:style>
  <w:style w:type="character" w:customStyle="1" w:styleId="Normal9BulletChar">
    <w:name w:val="Normal 9 Bullet Char"/>
    <w:basedOn w:val="Normal9Char"/>
    <w:link w:val="Normal9Bullet"/>
    <w:rsid w:val="00047F6C"/>
    <w:rPr>
      <w:rFonts w:ascii="Arial" w:hAnsi="Arial"/>
      <w:szCs w:val="24"/>
    </w:rPr>
  </w:style>
  <w:style w:type="paragraph" w:customStyle="1" w:styleId="Normal2Code">
    <w:name w:val="Normal 2 Code"/>
    <w:basedOn w:val="Normal2"/>
    <w:link w:val="Normal2CodeChar"/>
    <w:qFormat/>
    <w:rsid w:val="0051663E"/>
    <w:pPr>
      <w:spacing w:before="0"/>
      <w:ind w:left="360"/>
    </w:pPr>
    <w:rPr>
      <w:rFonts w:ascii="Courier New" w:hAnsi="Courier New"/>
    </w:rPr>
  </w:style>
  <w:style w:type="character" w:customStyle="1" w:styleId="Normal2Char">
    <w:name w:val="Normal 2 Char"/>
    <w:basedOn w:val="DefaultParagraphFont"/>
    <w:link w:val="Normal2"/>
    <w:rsid w:val="00B9620B"/>
    <w:rPr>
      <w:rFonts w:ascii="Arial" w:hAnsi="Arial"/>
      <w:szCs w:val="24"/>
    </w:rPr>
  </w:style>
  <w:style w:type="character" w:customStyle="1" w:styleId="Normal2CodeChar">
    <w:name w:val="Normal 2 Code Char"/>
    <w:basedOn w:val="Normal2Char"/>
    <w:link w:val="Normal2Code"/>
    <w:rsid w:val="0051663E"/>
    <w:rPr>
      <w:rFonts w:ascii="Courier New" w:hAnsi="Courier New"/>
      <w:szCs w:val="24"/>
    </w:rPr>
  </w:style>
  <w:style w:type="paragraph" w:customStyle="1" w:styleId="Normal1Name">
    <w:name w:val="Normal 1 Name"/>
    <w:basedOn w:val="Normal1"/>
    <w:link w:val="Normal1NameChar"/>
    <w:qFormat/>
    <w:rsid w:val="000402FF"/>
    <w:pPr>
      <w:ind w:left="360"/>
    </w:pPr>
    <w:rPr>
      <w:b/>
    </w:rPr>
  </w:style>
  <w:style w:type="character" w:customStyle="1" w:styleId="Normal1NameChar">
    <w:name w:val="Normal 1 Name Char"/>
    <w:basedOn w:val="Normal1Char"/>
    <w:link w:val="Normal1Name"/>
    <w:rsid w:val="000402FF"/>
    <w:rPr>
      <w:rFonts w:ascii="Arial" w:hAnsi="Arial"/>
      <w:b/>
      <w:szCs w:val="24"/>
    </w:rPr>
  </w:style>
  <w:style w:type="paragraph" w:customStyle="1" w:styleId="Normal2Name">
    <w:name w:val="Normal 2 Name"/>
    <w:basedOn w:val="Normal2"/>
    <w:link w:val="Normal2NameChar"/>
    <w:qFormat/>
    <w:rsid w:val="00F3799B"/>
    <w:pPr>
      <w:ind w:left="360"/>
    </w:pPr>
    <w:rPr>
      <w:b/>
    </w:rPr>
  </w:style>
  <w:style w:type="character" w:styleId="Hyperlink">
    <w:name w:val="Hyperlink"/>
    <w:basedOn w:val="DefaultParagraphFont"/>
    <w:uiPriority w:val="99"/>
    <w:rsid w:val="000566AE"/>
    <w:rPr>
      <w:color w:val="0000FF" w:themeColor="hyperlink"/>
      <w:u w:val="single"/>
    </w:rPr>
  </w:style>
  <w:style w:type="character" w:customStyle="1" w:styleId="Normal2NameChar">
    <w:name w:val="Normal 2 Name Char"/>
    <w:basedOn w:val="Normal2Char"/>
    <w:link w:val="Normal2Name"/>
    <w:rsid w:val="00F3799B"/>
    <w:rPr>
      <w:rFonts w:ascii="Arial" w:hAnsi="Arial"/>
      <w:b/>
      <w:szCs w:val="24"/>
    </w:rPr>
  </w:style>
  <w:style w:type="paragraph" w:customStyle="1" w:styleId="ImageCaption">
    <w:name w:val="Image Caption"/>
    <w:basedOn w:val="Normal1"/>
    <w:link w:val="ImageCaptionChar"/>
    <w:qFormat/>
    <w:rsid w:val="00375448"/>
    <w:pPr>
      <w:spacing w:before="0"/>
      <w:jc w:val="center"/>
    </w:pPr>
    <w:rPr>
      <w:i/>
      <w:iCs/>
      <w:szCs w:val="20"/>
    </w:rPr>
  </w:style>
  <w:style w:type="character" w:customStyle="1" w:styleId="ImageCaptionChar">
    <w:name w:val="Image Caption Char"/>
    <w:basedOn w:val="DefaultParagraphFont"/>
    <w:link w:val="ImageCaption"/>
    <w:rsid w:val="00375448"/>
    <w:rPr>
      <w:rFonts w:ascii="Arial" w:hAnsi="Arial"/>
      <w:i/>
      <w:iCs/>
    </w:rPr>
  </w:style>
  <w:style w:type="paragraph" w:styleId="Subtitle">
    <w:name w:val="Subtitle"/>
    <w:basedOn w:val="Normal"/>
    <w:next w:val="Normal"/>
    <w:link w:val="SubtitleChar"/>
    <w:qFormat/>
    <w:rsid w:val="00375448"/>
    <w:pPr>
      <w:spacing w:before="0" w:after="60" w:line="288" w:lineRule="auto"/>
      <w:outlineLvl w:val="1"/>
    </w:pPr>
    <w:rPr>
      <w:rFonts w:ascii="Century Gothic" w:hAnsi="Century Gothic"/>
      <w:i/>
      <w:lang w:eastAsia="en-AU"/>
    </w:rPr>
  </w:style>
  <w:style w:type="character" w:customStyle="1" w:styleId="SubtitleChar">
    <w:name w:val="Subtitle Char"/>
    <w:basedOn w:val="DefaultParagraphFont"/>
    <w:link w:val="Subtitle"/>
    <w:rsid w:val="00375448"/>
    <w:rPr>
      <w:rFonts w:ascii="Century Gothic" w:hAnsi="Century Gothic"/>
      <w:i/>
      <w:szCs w:val="24"/>
      <w:lang w:eastAsia="en-AU"/>
    </w:rPr>
  </w:style>
  <w:style w:type="character" w:customStyle="1" w:styleId="SpacerChar">
    <w:name w:val="Spacer Char"/>
    <w:link w:val="Spacer"/>
    <w:rsid w:val="00375448"/>
    <w:rPr>
      <w:rFonts w:ascii="Arial" w:hAnsi="Arial"/>
      <w:sz w:val="12"/>
    </w:rPr>
  </w:style>
  <w:style w:type="paragraph" w:customStyle="1" w:styleId="ImageTitle">
    <w:name w:val="Image Title"/>
    <w:basedOn w:val="Normal1"/>
    <w:link w:val="ImageTitleChar"/>
    <w:qFormat/>
    <w:rsid w:val="00A40D31"/>
    <w:pPr>
      <w:jc w:val="center"/>
    </w:pPr>
    <w:rPr>
      <w:i/>
    </w:rPr>
  </w:style>
  <w:style w:type="character" w:customStyle="1" w:styleId="ImageTitleChar">
    <w:name w:val="Image Title Char"/>
    <w:basedOn w:val="Normal1Char"/>
    <w:link w:val="ImageTitle"/>
    <w:rsid w:val="00A40D31"/>
    <w:rPr>
      <w:rFonts w:ascii="Arial" w:hAnsi="Arial"/>
      <w:i/>
      <w:szCs w:val="24"/>
    </w:rPr>
  </w:style>
  <w:style w:type="paragraph" w:styleId="ListParagraph">
    <w:name w:val="List Paragraph"/>
    <w:basedOn w:val="Normal"/>
    <w:uiPriority w:val="34"/>
    <w:qFormat/>
    <w:rsid w:val="001F24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eader" Target="header2.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grasshopper3d.com/"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io\AppData\Roaming\Microsoft\Templates\WhiteFeet%20Lo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17ECA4-B2E2-47D5-8D23-CE65C2F01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WhiteFeet Long.dotx</Template>
  <TotalTime>1363</TotalTime>
  <Pages>1</Pages>
  <Words>1250</Words>
  <Characters>7128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WhiteFeet Ribbon Panel Overview</vt:lpstr>
    </vt:vector>
  </TitlesOfParts>
  <Company>Hellmuth, Obata + Kassabaum, Inc.</Company>
  <LinksUpToDate>false</LinksUpToDate>
  <CharactersWithSpaces>8362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WhiteFeet Ribbon Panel Overview</dc:title>
  <dc:creator>Mario Guttman</dc:creator>
  <cp:lastModifiedBy>Mario Guttman</cp:lastModifiedBy>
  <cp:revision>112</cp:revision>
  <cp:lastPrinted>2019-04-29T19:47:00Z</cp:lastPrinted>
  <dcterms:created xsi:type="dcterms:W3CDTF">2010-05-09T22:17:00Z</dcterms:created>
  <dcterms:modified xsi:type="dcterms:W3CDTF">2019-04-29T19:47:00Z</dcterms:modified>
</cp:coreProperties>
</file>